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F0F57" w14:textId="77777777" w:rsidR="00D24DC5" w:rsidRDefault="00C108CF">
      <w:pPr>
        <w:pStyle w:val="confTitle"/>
      </w:pPr>
      <w:r>
        <w:t>Two Person Non-cooperative Real Time Strategy Games</w:t>
      </w:r>
    </w:p>
    <w:p w14:paraId="5D9C5851" w14:textId="77777777" w:rsidR="00A543D7" w:rsidRPr="00E602A5" w:rsidRDefault="00A543D7" w:rsidP="00A543D7">
      <w:pPr>
        <w:pStyle w:val="confAffiliation"/>
        <w:rPr>
          <w:rFonts w:ascii="Times New Roman" w:hAnsi="Times New Roman"/>
        </w:rPr>
      </w:pPr>
      <w:r w:rsidRPr="00E602A5">
        <w:rPr>
          <w:rFonts w:ascii="Times New Roman" w:hAnsi="Times New Roman"/>
        </w:rPr>
        <w:t>Walter B. Gress V</w:t>
      </w:r>
    </w:p>
    <w:p w14:paraId="51F501DA" w14:textId="77777777" w:rsidR="00A543D7" w:rsidRPr="00E602A5" w:rsidRDefault="00A543D7" w:rsidP="00A543D7">
      <w:pPr>
        <w:pStyle w:val="confAffiliation"/>
        <w:rPr>
          <w:rFonts w:ascii="Times New Roman" w:hAnsi="Times New Roman"/>
        </w:rPr>
      </w:pPr>
      <w:r w:rsidRPr="00E602A5">
        <w:rPr>
          <w:rFonts w:ascii="Times New Roman" w:hAnsi="Times New Roman"/>
        </w:rPr>
        <w:t>Drexel University</w:t>
      </w:r>
    </w:p>
    <w:p w14:paraId="3F54EDA6" w14:textId="77777777" w:rsidR="00A543D7" w:rsidRPr="00E602A5" w:rsidRDefault="00C108CF" w:rsidP="00A543D7">
      <w:pPr>
        <w:pStyle w:val="confAffiliation"/>
        <w:rPr>
          <w:rFonts w:ascii="Times New Roman" w:hAnsi="Times New Roman"/>
        </w:rPr>
      </w:pPr>
      <w:r>
        <w:rPr>
          <w:rFonts w:ascii="Times New Roman" w:hAnsi="Times New Roman"/>
        </w:rPr>
        <w:t>Sunday, May 15 2016</w:t>
      </w:r>
    </w:p>
    <w:p w14:paraId="382DD0E6" w14:textId="77777777" w:rsidR="009D77C9" w:rsidRDefault="00C108CF" w:rsidP="008C7CAE">
      <w:pPr>
        <w:pStyle w:val="confabstract"/>
        <w:jc w:val="left"/>
      </w:pPr>
      <w:r>
        <w:t xml:space="preserve">This paper discusses a new way of looking at </w:t>
      </w:r>
      <w:proofErr w:type="spellStart"/>
      <w:r>
        <w:t>RTSes</w:t>
      </w:r>
      <w:proofErr w:type="spellEnd"/>
      <w:r>
        <w:t xml:space="preserve">, that is, “Real Time Strategy Games.” These games are typically considered more difficult than standard cooperative games and zero-sum games. We approach the problem atomically and using a </w:t>
      </w:r>
      <w:proofErr w:type="spellStart"/>
      <w:r>
        <w:t>lookahead</w:t>
      </w:r>
      <w:proofErr w:type="spellEnd"/>
      <w:r>
        <w:t xml:space="preserve"> mechanism.</w:t>
      </w:r>
    </w:p>
    <w:p w14:paraId="50B3C7FE" w14:textId="77777777" w:rsidR="008C7CAE" w:rsidRDefault="008C7CAE" w:rsidP="009D77C9">
      <w:pPr>
        <w:pStyle w:val="confabstract"/>
        <w:jc w:val="left"/>
      </w:pPr>
    </w:p>
    <w:p w14:paraId="1C0C3D35" w14:textId="77777777" w:rsidR="009D77C9" w:rsidRPr="009D77C9" w:rsidRDefault="009D77C9" w:rsidP="009D77C9">
      <w:pPr>
        <w:pStyle w:val="conftext"/>
        <w:sectPr w:rsidR="009D77C9" w:rsidRPr="009D77C9">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9" w:h="15826" w:code="1"/>
          <w:pgMar w:top="432" w:right="1138" w:bottom="1138" w:left="1138" w:header="576" w:footer="720" w:gutter="0"/>
          <w:pgNumType w:start="1"/>
          <w:cols w:space="432"/>
          <w:docGrid w:linePitch="360"/>
        </w:sectPr>
      </w:pPr>
    </w:p>
    <w:p w14:paraId="1C94DD3E" w14:textId="77777777" w:rsidR="00A7550D" w:rsidRDefault="001427DF" w:rsidP="00B02183">
      <w:pPr>
        <w:pStyle w:val="Heading1"/>
      </w:pPr>
      <w:r>
        <w:lastRenderedPageBreak/>
        <w:t>introduction</w:t>
      </w:r>
    </w:p>
    <w:p w14:paraId="15F855D6" w14:textId="77777777" w:rsidR="00C108CF" w:rsidRPr="00C108CF" w:rsidRDefault="00C108CF" w:rsidP="00C108CF">
      <w:pPr>
        <w:pStyle w:val="conftext"/>
      </w:pPr>
      <w:r>
        <w:t xml:space="preserve">Non-cooperative games under influence of time are common in the natural world, </w:t>
      </w:r>
      <w:proofErr w:type="spellStart"/>
      <w:r>
        <w:t>moreso</w:t>
      </w:r>
      <w:proofErr w:type="spellEnd"/>
      <w:r>
        <w:t xml:space="preserve"> than standard non-cooperative games where there is a singular situation with a common solution. Time plays a major factor and games that are static in a temporal nature cannot singly represent the many dynamic aspects of most games. In particular, the fact that the states of games over time may fluctuate or change. Also problematic is the combination that exists between multiple, changing rewards and punishments. We take an atomic </w:t>
      </w:r>
      <w:proofErr w:type="gramStart"/>
      <w:r>
        <w:t>stance, that</w:t>
      </w:r>
      <w:proofErr w:type="gramEnd"/>
      <w:r>
        <w:t xml:space="preserve"> the sum of the game and its look-</w:t>
      </w:r>
      <w:proofErr w:type="spellStart"/>
      <w:r>
        <w:t>aheads</w:t>
      </w:r>
      <w:proofErr w:type="spellEnd"/>
      <w:r>
        <w:t xml:space="preserve"> predicts the outcome of a single game.</w:t>
      </w:r>
    </w:p>
    <w:p w14:paraId="7301C310" w14:textId="77777777" w:rsidR="00C108CF" w:rsidRDefault="00C108CF" w:rsidP="00DC3153">
      <w:pPr>
        <w:pStyle w:val="Heading1"/>
      </w:pPr>
      <w:r>
        <w:t>notation</w:t>
      </w:r>
    </w:p>
    <w:p w14:paraId="25A5323A" w14:textId="77777777" w:rsidR="00C108CF" w:rsidRDefault="00C108CF" w:rsidP="00C108CF">
      <w:pPr>
        <w:pStyle w:val="conftext"/>
      </w:pPr>
      <w:r>
        <w:t xml:space="preserve">First let us briefly discuss notation. A game g </w:t>
      </w:r>
      <m:oMath>
        <m:r>
          <w:rPr>
            <w:rFonts w:ascii="Cambria Math" w:hAnsi="Cambria Math"/>
          </w:rPr>
          <m:t>∈G</m:t>
        </m:r>
      </m:oMath>
      <w:r>
        <w:t xml:space="preserve"> is defined as:</w:t>
      </w:r>
    </w:p>
    <w:p w14:paraId="4D84A6D3" w14:textId="77777777" w:rsidR="00C108CF" w:rsidRDefault="00C108CF" w:rsidP="00C108CF">
      <w:pPr>
        <w:pStyle w:val="conftext"/>
      </w:pPr>
    </w:p>
    <w:p w14:paraId="7500B8A0" w14:textId="77777777" w:rsidR="00C108CF" w:rsidRDefault="00C108CF" w:rsidP="00C108CF">
      <w:pPr>
        <w:pStyle w:val="conftext"/>
      </w:pPr>
    </w:p>
    <w:tbl>
      <w:tblPr>
        <w:tblStyle w:val="TableGrid"/>
        <w:tblW w:w="0" w:type="auto"/>
        <w:tblLook w:val="04A0" w:firstRow="1" w:lastRow="0" w:firstColumn="1" w:lastColumn="0" w:noHBand="0" w:noVBand="1"/>
      </w:tblPr>
      <w:tblGrid>
        <w:gridCol w:w="1557"/>
        <w:gridCol w:w="1557"/>
        <w:gridCol w:w="1558"/>
      </w:tblGrid>
      <w:tr w:rsidR="00C108CF" w14:paraId="789DD430" w14:textId="77777777" w:rsidTr="00C108CF">
        <w:tc>
          <w:tcPr>
            <w:tcW w:w="1557" w:type="dxa"/>
          </w:tcPr>
          <w:p w14:paraId="37B7D95F" w14:textId="77777777" w:rsidR="00C108CF" w:rsidRDefault="00C108CF" w:rsidP="00C108CF">
            <w:pPr>
              <w:pStyle w:val="conftext"/>
              <w:ind w:firstLine="0"/>
            </w:pPr>
          </w:p>
        </w:tc>
        <w:tc>
          <w:tcPr>
            <w:tcW w:w="1557" w:type="dxa"/>
          </w:tcPr>
          <w:p w14:paraId="231AE61C" w14:textId="77777777" w:rsidR="00C108CF" w:rsidRDefault="00C108CF" w:rsidP="00C108CF">
            <w:pPr>
              <w:pStyle w:val="conftext"/>
              <w:ind w:firstLine="0"/>
            </w:pPr>
            <w:r>
              <w:t>Strategy A</w:t>
            </w:r>
          </w:p>
        </w:tc>
        <w:tc>
          <w:tcPr>
            <w:tcW w:w="1558" w:type="dxa"/>
          </w:tcPr>
          <w:p w14:paraId="59FA766B" w14:textId="77777777" w:rsidR="00C108CF" w:rsidRDefault="00C108CF" w:rsidP="00C108CF">
            <w:pPr>
              <w:pStyle w:val="conftext"/>
              <w:ind w:firstLine="0"/>
            </w:pPr>
            <w:r>
              <w:t>Strategy B</w:t>
            </w:r>
          </w:p>
        </w:tc>
      </w:tr>
      <w:tr w:rsidR="00C108CF" w14:paraId="2B4F6D01" w14:textId="77777777" w:rsidTr="00C108CF">
        <w:tc>
          <w:tcPr>
            <w:tcW w:w="1557" w:type="dxa"/>
          </w:tcPr>
          <w:p w14:paraId="59E2362A" w14:textId="77777777" w:rsidR="00C108CF" w:rsidRDefault="00C108CF" w:rsidP="00C108CF">
            <w:pPr>
              <w:pStyle w:val="conftext"/>
              <w:ind w:firstLine="0"/>
            </w:pPr>
            <w:r>
              <w:t>Player One</w:t>
            </w:r>
          </w:p>
        </w:tc>
        <w:tc>
          <w:tcPr>
            <w:tcW w:w="1557" w:type="dxa"/>
          </w:tcPr>
          <w:p w14:paraId="5644C57E" w14:textId="77777777" w:rsidR="00C108CF" w:rsidRDefault="00C108CF" w:rsidP="00C108CF">
            <w:pPr>
              <w:pStyle w:val="conftext"/>
              <w:ind w:firstLine="0"/>
            </w:pPr>
            <w:r>
              <w:t>Reward, Punishment</w:t>
            </w:r>
          </w:p>
        </w:tc>
        <w:tc>
          <w:tcPr>
            <w:tcW w:w="1558" w:type="dxa"/>
          </w:tcPr>
          <w:p w14:paraId="2759639E" w14:textId="77777777" w:rsidR="00C108CF" w:rsidRDefault="00C108CF" w:rsidP="00C108CF">
            <w:pPr>
              <w:pStyle w:val="conftext"/>
              <w:ind w:firstLine="0"/>
            </w:pPr>
            <w:r>
              <w:t>Reward, Punishment</w:t>
            </w:r>
          </w:p>
        </w:tc>
      </w:tr>
      <w:tr w:rsidR="00C108CF" w14:paraId="21A36AA2" w14:textId="77777777" w:rsidTr="00C108CF">
        <w:tc>
          <w:tcPr>
            <w:tcW w:w="1557" w:type="dxa"/>
          </w:tcPr>
          <w:p w14:paraId="21159994" w14:textId="77777777" w:rsidR="00C108CF" w:rsidRDefault="00C108CF" w:rsidP="00C108CF">
            <w:pPr>
              <w:pStyle w:val="conftext"/>
              <w:ind w:firstLine="0"/>
            </w:pPr>
            <w:r>
              <w:t>Player Two</w:t>
            </w:r>
          </w:p>
        </w:tc>
        <w:tc>
          <w:tcPr>
            <w:tcW w:w="1557" w:type="dxa"/>
          </w:tcPr>
          <w:p w14:paraId="54B190EA" w14:textId="77777777" w:rsidR="00C108CF" w:rsidRDefault="00C108CF" w:rsidP="00C108CF">
            <w:pPr>
              <w:pStyle w:val="conftext"/>
              <w:ind w:firstLine="0"/>
            </w:pPr>
            <w:r>
              <w:t>Reward, Punishment</w:t>
            </w:r>
          </w:p>
        </w:tc>
        <w:tc>
          <w:tcPr>
            <w:tcW w:w="1558" w:type="dxa"/>
          </w:tcPr>
          <w:p w14:paraId="3B114C28" w14:textId="77777777" w:rsidR="00C108CF" w:rsidRDefault="00C108CF" w:rsidP="00C108CF">
            <w:pPr>
              <w:pStyle w:val="conftext"/>
              <w:ind w:firstLine="0"/>
            </w:pPr>
            <w:r>
              <w:t>Reward, Punishment</w:t>
            </w:r>
          </w:p>
        </w:tc>
      </w:tr>
    </w:tbl>
    <w:p w14:paraId="153E8300" w14:textId="77777777" w:rsidR="00C108CF" w:rsidRDefault="00C108CF" w:rsidP="00C108CF">
      <w:pPr>
        <w:pStyle w:val="conftext"/>
      </w:pPr>
    </w:p>
    <w:p w14:paraId="1A3448AE" w14:textId="77777777" w:rsidR="00C108CF" w:rsidRPr="00C108CF" w:rsidRDefault="00C108CF" w:rsidP="00C108CF">
      <w:pPr>
        <w:pStyle w:val="conftext"/>
      </w:pPr>
    </w:p>
    <w:p w14:paraId="62D4FF18" w14:textId="77777777" w:rsidR="00DC3153" w:rsidRDefault="00C108CF" w:rsidP="00DC3153">
      <w:pPr>
        <w:pStyle w:val="Heading1"/>
      </w:pPr>
      <w:r>
        <w:t>Game look-aheads</w:t>
      </w:r>
    </w:p>
    <w:p w14:paraId="204B2B4A" w14:textId="77777777" w:rsidR="00C108CF" w:rsidRDefault="00C108CF" w:rsidP="00C108CF">
      <w:r>
        <w:t xml:space="preserve">As time is an element in </w:t>
      </w:r>
      <w:proofErr w:type="spellStart"/>
      <w:r>
        <w:t>RTSes</w:t>
      </w:r>
      <w:proofErr w:type="spellEnd"/>
      <w:r>
        <w:t xml:space="preserve"> and states change over time, we have decided to allow for look-ahead games. A look-ahead game is like a standard game, but changes over time, chaining multiple games into one game. For example, the RTS game of TRAINING UNITS:</w:t>
      </w:r>
    </w:p>
    <w:p w14:paraId="7EC87B1D" w14:textId="77777777" w:rsidR="00C108CF" w:rsidRDefault="00C108CF" w:rsidP="00C108CF"/>
    <w:p w14:paraId="6C280171" w14:textId="77777777" w:rsidR="00C108CF" w:rsidRDefault="00C108CF" w:rsidP="00C108CF"/>
    <w:p w14:paraId="55CC3A45" w14:textId="77777777" w:rsidR="00C108CF" w:rsidRDefault="00C108CF" w:rsidP="00C108CF"/>
    <w:p w14:paraId="16E44A67" w14:textId="77777777" w:rsidR="00C108CF" w:rsidRDefault="00C108CF" w:rsidP="00C108CF"/>
    <w:p w14:paraId="4F070305" w14:textId="77777777" w:rsidR="00C108CF" w:rsidRDefault="00C108CF" w:rsidP="00C108CF"/>
    <w:p w14:paraId="5B0BBA18" w14:textId="77777777" w:rsidR="00C108CF" w:rsidRDefault="00C108CF" w:rsidP="00C108CF"/>
    <w:p w14:paraId="6BEF1E68" w14:textId="77777777" w:rsidR="00C108CF" w:rsidRDefault="00C108CF" w:rsidP="00C108CF"/>
    <w:p w14:paraId="4F6E6701" w14:textId="77777777" w:rsidR="00C108CF" w:rsidRDefault="00C108CF" w:rsidP="00C108CF"/>
    <w:tbl>
      <w:tblPr>
        <w:tblStyle w:val="TableGrid"/>
        <w:tblW w:w="0" w:type="auto"/>
        <w:tblLook w:val="04A0" w:firstRow="1" w:lastRow="0" w:firstColumn="1" w:lastColumn="0" w:noHBand="0" w:noVBand="1"/>
      </w:tblPr>
      <w:tblGrid>
        <w:gridCol w:w="1557"/>
        <w:gridCol w:w="1557"/>
        <w:gridCol w:w="1558"/>
      </w:tblGrid>
      <w:tr w:rsidR="00C108CF" w14:paraId="4E4AAC51" w14:textId="77777777" w:rsidTr="00C108CF">
        <w:tc>
          <w:tcPr>
            <w:tcW w:w="1557" w:type="dxa"/>
          </w:tcPr>
          <w:p w14:paraId="59726881" w14:textId="77777777" w:rsidR="00C108CF" w:rsidRDefault="00C108CF" w:rsidP="00C108CF"/>
        </w:tc>
        <w:tc>
          <w:tcPr>
            <w:tcW w:w="1557" w:type="dxa"/>
          </w:tcPr>
          <w:p w14:paraId="15200039" w14:textId="77777777" w:rsidR="00C108CF" w:rsidRDefault="00C108CF" w:rsidP="00C108CF">
            <w:r>
              <w:t>A – train units</w:t>
            </w:r>
          </w:p>
        </w:tc>
        <w:tc>
          <w:tcPr>
            <w:tcW w:w="1558" w:type="dxa"/>
          </w:tcPr>
          <w:p w14:paraId="07B538A4" w14:textId="77777777" w:rsidR="00C108CF" w:rsidRDefault="00C108CF" w:rsidP="00C108CF">
            <w:r>
              <w:t>B – Attack Enemy</w:t>
            </w:r>
          </w:p>
        </w:tc>
      </w:tr>
      <w:tr w:rsidR="00C108CF" w14:paraId="5F33B370" w14:textId="77777777" w:rsidTr="00C108CF">
        <w:tc>
          <w:tcPr>
            <w:tcW w:w="1557" w:type="dxa"/>
          </w:tcPr>
          <w:p w14:paraId="21C176DF" w14:textId="77777777" w:rsidR="00C108CF" w:rsidRDefault="00C108CF" w:rsidP="00C108CF">
            <w:r>
              <w:t>Player One</w:t>
            </w:r>
          </w:p>
        </w:tc>
        <w:tc>
          <w:tcPr>
            <w:tcW w:w="1557" w:type="dxa"/>
          </w:tcPr>
          <w:p w14:paraId="15F9FB84" w14:textId="77777777" w:rsidR="00C108CF" w:rsidRDefault="00C108CF" w:rsidP="00C108CF">
            <w:r>
              <w:t>1,1</w:t>
            </w:r>
          </w:p>
        </w:tc>
        <w:tc>
          <w:tcPr>
            <w:tcW w:w="1558" w:type="dxa"/>
          </w:tcPr>
          <w:p w14:paraId="3232BAC4" w14:textId="77777777" w:rsidR="00C108CF" w:rsidRDefault="00C108CF" w:rsidP="00C108CF">
            <w:r>
              <w:t>1,1</w:t>
            </w:r>
          </w:p>
        </w:tc>
      </w:tr>
      <w:tr w:rsidR="00C108CF" w14:paraId="77457E71" w14:textId="77777777" w:rsidTr="00C108CF">
        <w:tc>
          <w:tcPr>
            <w:tcW w:w="1557" w:type="dxa"/>
          </w:tcPr>
          <w:p w14:paraId="5D77BF67" w14:textId="77777777" w:rsidR="00C108CF" w:rsidRDefault="00C108CF" w:rsidP="00C108CF">
            <w:r>
              <w:t>Player Two</w:t>
            </w:r>
          </w:p>
        </w:tc>
        <w:tc>
          <w:tcPr>
            <w:tcW w:w="1557" w:type="dxa"/>
          </w:tcPr>
          <w:p w14:paraId="55F6CBF3" w14:textId="77777777" w:rsidR="00C108CF" w:rsidRDefault="00C108CF" w:rsidP="00C108CF">
            <w:r>
              <w:t>1,1</w:t>
            </w:r>
          </w:p>
        </w:tc>
        <w:tc>
          <w:tcPr>
            <w:tcW w:w="1558" w:type="dxa"/>
          </w:tcPr>
          <w:p w14:paraId="77FB1AF1" w14:textId="77777777" w:rsidR="00C108CF" w:rsidRDefault="00C108CF" w:rsidP="00C108CF">
            <w:r>
              <w:t>1,1</w:t>
            </w:r>
          </w:p>
        </w:tc>
      </w:tr>
      <w:tr w:rsidR="00C108CF" w14:paraId="60B965EA" w14:textId="77777777" w:rsidTr="00C108CF">
        <w:tc>
          <w:tcPr>
            <w:tcW w:w="1557" w:type="dxa"/>
          </w:tcPr>
          <w:p w14:paraId="4010AEA9" w14:textId="77777777" w:rsidR="00C108CF" w:rsidRDefault="00C108CF" w:rsidP="00C108CF"/>
        </w:tc>
        <w:tc>
          <w:tcPr>
            <w:tcW w:w="1557" w:type="dxa"/>
          </w:tcPr>
          <w:p w14:paraId="5B095BBD" w14:textId="77777777" w:rsidR="00C108CF" w:rsidRDefault="00C108CF" w:rsidP="00C108CF"/>
        </w:tc>
        <w:tc>
          <w:tcPr>
            <w:tcW w:w="1558" w:type="dxa"/>
          </w:tcPr>
          <w:p w14:paraId="11115368" w14:textId="77777777" w:rsidR="00C108CF" w:rsidRDefault="00C108CF" w:rsidP="00C108CF"/>
        </w:tc>
      </w:tr>
    </w:tbl>
    <w:p w14:paraId="4387B77F" w14:textId="77777777" w:rsidR="00C108CF" w:rsidRDefault="00C108CF" w:rsidP="00C108CF"/>
    <w:p w14:paraId="489755C8" w14:textId="77777777" w:rsidR="00C108CF" w:rsidRDefault="00C108CF" w:rsidP="00C108CF">
      <w:r>
        <w:t>Here we score the player training units with a 1,1 because although they are producing new units, they also at the same time are vulnerable for attack.</w:t>
      </w:r>
    </w:p>
    <w:p w14:paraId="70C2C0E8" w14:textId="77777777" w:rsidR="00C108CF" w:rsidRDefault="00C108CF" w:rsidP="00C108CF"/>
    <w:p w14:paraId="7A6F69A8" w14:textId="77777777" w:rsidR="00C108CF" w:rsidRDefault="00C108CF" w:rsidP="00C108CF">
      <w:r>
        <w:t>We score Attack Enemy always with 1,1 because one is doing damage but losing men as well.</w:t>
      </w:r>
    </w:p>
    <w:p w14:paraId="1F354918" w14:textId="77777777" w:rsidR="00C108CF" w:rsidRDefault="00C108CF" w:rsidP="00C108CF"/>
    <w:p w14:paraId="5A41E952" w14:textId="77777777" w:rsidR="00C108CF" w:rsidRDefault="00C108CF" w:rsidP="00C108CF">
      <w:r>
        <w:t>However, the question is which is the better strategy in the end? So let’s look ahead on this strategy to a new strategy.</w:t>
      </w:r>
    </w:p>
    <w:p w14:paraId="2DA0D332" w14:textId="77777777" w:rsidR="00C108CF" w:rsidRDefault="00C108CF" w:rsidP="00C108CF"/>
    <w:tbl>
      <w:tblPr>
        <w:tblStyle w:val="TableGrid"/>
        <w:tblW w:w="0" w:type="auto"/>
        <w:tblLook w:val="04A0" w:firstRow="1" w:lastRow="0" w:firstColumn="1" w:lastColumn="0" w:noHBand="0" w:noVBand="1"/>
      </w:tblPr>
      <w:tblGrid>
        <w:gridCol w:w="1557"/>
        <w:gridCol w:w="1557"/>
        <w:gridCol w:w="1558"/>
      </w:tblGrid>
      <w:tr w:rsidR="00C108CF" w14:paraId="3487803E" w14:textId="77777777" w:rsidTr="00C108CF">
        <w:tc>
          <w:tcPr>
            <w:tcW w:w="1557" w:type="dxa"/>
          </w:tcPr>
          <w:p w14:paraId="0DD2E7EE" w14:textId="77777777" w:rsidR="00C108CF" w:rsidRDefault="00C108CF" w:rsidP="00C108CF"/>
        </w:tc>
        <w:tc>
          <w:tcPr>
            <w:tcW w:w="1557" w:type="dxa"/>
          </w:tcPr>
          <w:p w14:paraId="6F1842DD" w14:textId="77777777" w:rsidR="00C108CF" w:rsidRDefault="00C108CF" w:rsidP="00C108CF">
            <w:r>
              <w:t>A – train units</w:t>
            </w:r>
          </w:p>
        </w:tc>
        <w:tc>
          <w:tcPr>
            <w:tcW w:w="1558" w:type="dxa"/>
          </w:tcPr>
          <w:p w14:paraId="10CA1B57" w14:textId="77777777" w:rsidR="00C108CF" w:rsidRDefault="00C108CF" w:rsidP="00C108CF">
            <w:r>
              <w:t>B – Attack Enemy</w:t>
            </w:r>
          </w:p>
        </w:tc>
      </w:tr>
      <w:tr w:rsidR="00C108CF" w14:paraId="7A35328A" w14:textId="77777777" w:rsidTr="00C108CF">
        <w:tc>
          <w:tcPr>
            <w:tcW w:w="1557" w:type="dxa"/>
          </w:tcPr>
          <w:p w14:paraId="4D4FA7BC" w14:textId="77777777" w:rsidR="00C108CF" w:rsidRDefault="00C108CF" w:rsidP="00C108CF">
            <w:r>
              <w:t>Player One</w:t>
            </w:r>
          </w:p>
        </w:tc>
        <w:tc>
          <w:tcPr>
            <w:tcW w:w="1557" w:type="dxa"/>
          </w:tcPr>
          <w:p w14:paraId="03E2AFA4" w14:textId="77777777" w:rsidR="00C108CF" w:rsidRDefault="00C108CF" w:rsidP="00C108CF">
            <w:r>
              <w:t>2,1</w:t>
            </w:r>
          </w:p>
        </w:tc>
        <w:tc>
          <w:tcPr>
            <w:tcW w:w="1558" w:type="dxa"/>
          </w:tcPr>
          <w:p w14:paraId="2A78DFFA" w14:textId="77777777" w:rsidR="00C108CF" w:rsidRDefault="00C108CF" w:rsidP="00C108CF">
            <w:r>
              <w:t>1,1</w:t>
            </w:r>
          </w:p>
        </w:tc>
      </w:tr>
      <w:tr w:rsidR="00C108CF" w14:paraId="0A72C1BA" w14:textId="77777777" w:rsidTr="00C108CF">
        <w:tc>
          <w:tcPr>
            <w:tcW w:w="1557" w:type="dxa"/>
          </w:tcPr>
          <w:p w14:paraId="65E0C53A" w14:textId="77777777" w:rsidR="00C108CF" w:rsidRDefault="00C108CF" w:rsidP="00C108CF">
            <w:r>
              <w:t>Player Two</w:t>
            </w:r>
          </w:p>
        </w:tc>
        <w:tc>
          <w:tcPr>
            <w:tcW w:w="1557" w:type="dxa"/>
          </w:tcPr>
          <w:p w14:paraId="7AFB2DE4" w14:textId="77777777" w:rsidR="00C108CF" w:rsidRDefault="00C108CF" w:rsidP="00C108CF">
            <w:r>
              <w:t>2,1</w:t>
            </w:r>
          </w:p>
        </w:tc>
        <w:tc>
          <w:tcPr>
            <w:tcW w:w="1558" w:type="dxa"/>
          </w:tcPr>
          <w:p w14:paraId="111C6C48" w14:textId="77777777" w:rsidR="00C108CF" w:rsidRDefault="00C108CF" w:rsidP="00C108CF">
            <w:r>
              <w:t>1,1</w:t>
            </w:r>
          </w:p>
        </w:tc>
      </w:tr>
    </w:tbl>
    <w:p w14:paraId="6F7EBF8E" w14:textId="77777777" w:rsidR="00C108CF" w:rsidRDefault="00C108CF" w:rsidP="00C108CF"/>
    <w:p w14:paraId="6C879342" w14:textId="77777777" w:rsidR="00C108CF" w:rsidRDefault="00C108CF" w:rsidP="00C108CF">
      <w:r>
        <w:t>Here we score train units with a 2 instead of a 1 because while player one was defending and training more units, the enemy was attacking and losing units at the same time.</w:t>
      </w:r>
    </w:p>
    <w:p w14:paraId="282941BD" w14:textId="77777777" w:rsidR="00C108CF" w:rsidRDefault="00C108CF" w:rsidP="00C108CF">
      <w:r>
        <w:t>The overall summation of this series of games is</w:t>
      </w:r>
    </w:p>
    <w:tbl>
      <w:tblPr>
        <w:tblStyle w:val="TableGrid"/>
        <w:tblW w:w="0" w:type="auto"/>
        <w:tblLook w:val="04A0" w:firstRow="1" w:lastRow="0" w:firstColumn="1" w:lastColumn="0" w:noHBand="0" w:noVBand="1"/>
      </w:tblPr>
      <w:tblGrid>
        <w:gridCol w:w="1557"/>
        <w:gridCol w:w="1557"/>
        <w:gridCol w:w="1558"/>
      </w:tblGrid>
      <w:tr w:rsidR="00C108CF" w14:paraId="142C80F7" w14:textId="77777777" w:rsidTr="00C108CF">
        <w:tc>
          <w:tcPr>
            <w:tcW w:w="1557" w:type="dxa"/>
          </w:tcPr>
          <w:p w14:paraId="51CBC5C1" w14:textId="77777777" w:rsidR="00C108CF" w:rsidRDefault="00C108CF" w:rsidP="00C108CF"/>
        </w:tc>
        <w:tc>
          <w:tcPr>
            <w:tcW w:w="1557" w:type="dxa"/>
          </w:tcPr>
          <w:p w14:paraId="116E4BA4" w14:textId="77777777" w:rsidR="00C108CF" w:rsidRDefault="00C108CF" w:rsidP="00C108CF">
            <w:r>
              <w:t>A- train unites</w:t>
            </w:r>
          </w:p>
        </w:tc>
        <w:tc>
          <w:tcPr>
            <w:tcW w:w="1558" w:type="dxa"/>
          </w:tcPr>
          <w:p w14:paraId="4F5893D7" w14:textId="77777777" w:rsidR="00C108CF" w:rsidRDefault="00C108CF" w:rsidP="00C108CF">
            <w:r>
              <w:t>B – Attack Enemy</w:t>
            </w:r>
          </w:p>
        </w:tc>
      </w:tr>
      <w:tr w:rsidR="00C108CF" w14:paraId="09C66EC1" w14:textId="77777777" w:rsidTr="00C108CF">
        <w:tc>
          <w:tcPr>
            <w:tcW w:w="1557" w:type="dxa"/>
          </w:tcPr>
          <w:p w14:paraId="0A5C3FC0" w14:textId="77777777" w:rsidR="00C108CF" w:rsidRDefault="00C108CF" w:rsidP="00C108CF">
            <w:r>
              <w:t>Player One</w:t>
            </w:r>
          </w:p>
        </w:tc>
        <w:tc>
          <w:tcPr>
            <w:tcW w:w="1557" w:type="dxa"/>
          </w:tcPr>
          <w:p w14:paraId="10066F30" w14:textId="77777777" w:rsidR="00C108CF" w:rsidRDefault="00C108CF" w:rsidP="00C108CF">
            <w:r>
              <w:t>3,2</w:t>
            </w:r>
          </w:p>
        </w:tc>
        <w:tc>
          <w:tcPr>
            <w:tcW w:w="1558" w:type="dxa"/>
          </w:tcPr>
          <w:p w14:paraId="61E42E05" w14:textId="77777777" w:rsidR="00C108CF" w:rsidRDefault="00535DC9" w:rsidP="00C108CF">
            <w:r>
              <w:t>2,2</w:t>
            </w:r>
          </w:p>
        </w:tc>
      </w:tr>
      <w:tr w:rsidR="00C108CF" w14:paraId="2D0510FD" w14:textId="77777777" w:rsidTr="00C108CF">
        <w:tc>
          <w:tcPr>
            <w:tcW w:w="1557" w:type="dxa"/>
          </w:tcPr>
          <w:p w14:paraId="1C939C09" w14:textId="77777777" w:rsidR="00C108CF" w:rsidRDefault="00C108CF" w:rsidP="00C108CF">
            <w:r>
              <w:t>Player Two</w:t>
            </w:r>
          </w:p>
        </w:tc>
        <w:tc>
          <w:tcPr>
            <w:tcW w:w="1557" w:type="dxa"/>
          </w:tcPr>
          <w:p w14:paraId="65D5C867" w14:textId="77777777" w:rsidR="00C108CF" w:rsidRDefault="00535DC9" w:rsidP="00C108CF">
            <w:r>
              <w:t>3,2</w:t>
            </w:r>
          </w:p>
        </w:tc>
        <w:tc>
          <w:tcPr>
            <w:tcW w:w="1558" w:type="dxa"/>
          </w:tcPr>
          <w:p w14:paraId="55760E07" w14:textId="77777777" w:rsidR="00C108CF" w:rsidRDefault="00535DC9" w:rsidP="00C108CF">
            <w:r>
              <w:t>2,2</w:t>
            </w:r>
          </w:p>
        </w:tc>
      </w:tr>
    </w:tbl>
    <w:p w14:paraId="366989B6" w14:textId="77777777" w:rsidR="00C108CF" w:rsidRDefault="00C108CF" w:rsidP="00C108CF">
      <w:r>
        <w:t xml:space="preserve"> </w:t>
      </w:r>
    </w:p>
    <w:p w14:paraId="09D4CFC1" w14:textId="77777777" w:rsidR="00C108CF" w:rsidRDefault="00535DC9" w:rsidP="00C108CF">
      <w:r>
        <w:lastRenderedPageBreak/>
        <w:t xml:space="preserve">Player </w:t>
      </w:r>
      <w:proofErr w:type="gramStart"/>
      <w:r>
        <w:t>One</w:t>
      </w:r>
      <w:proofErr w:type="gramEnd"/>
      <w:r>
        <w:t xml:space="preserve"> scores one higher in this series of games, showing its better not to be hasty in attacking.</w:t>
      </w:r>
    </w:p>
    <w:p w14:paraId="4432E146" w14:textId="77777777" w:rsidR="00535DC9" w:rsidRDefault="00535DC9" w:rsidP="00C108CF"/>
    <w:p w14:paraId="6EF9232D" w14:textId="77777777" w:rsidR="00535DC9" w:rsidRDefault="00535DC9" w:rsidP="00535DC9">
      <w:pPr>
        <w:pStyle w:val="Heading1"/>
      </w:pPr>
      <w:r>
        <w:t>GENERAL ALGORITHM</w:t>
      </w:r>
    </w:p>
    <w:p w14:paraId="66C77300" w14:textId="77777777" w:rsidR="00535DC9" w:rsidRDefault="00535DC9" w:rsidP="00C108CF">
      <w:r>
        <w:t>Let us consider a set of games, not turn-based but time based and dynamic. For every unique overall strategy there is a set of atomic games that when combined in the right combination yields to a master game that predicts winner or loser of the games. If this master game matches the win/lose matrix, then the game is said to be complete.</w:t>
      </w:r>
    </w:p>
    <w:p w14:paraId="0C93B85F" w14:textId="77777777" w:rsidR="00535DC9" w:rsidRDefault="00535DC9" w:rsidP="00C108CF"/>
    <w:p w14:paraId="1A14C12C" w14:textId="77777777" w:rsidR="00535DC9" w:rsidRDefault="00535DC9" w:rsidP="00C108CF">
      <w:r>
        <w:t xml:space="preserve">For any set of games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where G is a real time strategy game, </w:t>
      </w:r>
      <m:oMath>
        <m:f>
          <m:fPr>
            <m:type m:val="skw"/>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i</m:t>
                    </m:r>
                  </m:sub>
                </m:sSub>
              </m:e>
            </m:nary>
          </m:num>
          <m:den>
            <m:r>
              <w:rPr>
                <w:rFonts w:ascii="Cambria Math" w:hAnsi="Cambria Math"/>
              </w:rPr>
              <m:t>i</m:t>
            </m:r>
          </m:den>
        </m:f>
      </m:oMath>
      <w:r>
        <w:t xml:space="preserve"> =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 xml:space="preserve"> </m:t>
        </m:r>
      </m:oMath>
      <w:r>
        <w:t>is the win/lose matrix.</w:t>
      </w:r>
    </w:p>
    <w:p w14:paraId="2943725A" w14:textId="77777777" w:rsidR="00535DC9" w:rsidRDefault="00535DC9" w:rsidP="00C108CF"/>
    <w:p w14:paraId="1B86B778" w14:textId="77777777" w:rsidR="00535DC9" w:rsidRDefault="00535DC9" w:rsidP="00C108CF">
      <w:r>
        <w:t>The win/lose matrix is:</w:t>
      </w:r>
    </w:p>
    <w:p w14:paraId="1A394918" w14:textId="77777777" w:rsidR="00535DC9" w:rsidRDefault="00535DC9" w:rsidP="00C108CF"/>
    <w:tbl>
      <w:tblPr>
        <w:tblStyle w:val="TableGrid"/>
        <w:tblW w:w="0" w:type="auto"/>
        <w:tblLook w:val="04A0" w:firstRow="1" w:lastRow="0" w:firstColumn="1" w:lastColumn="0" w:noHBand="0" w:noVBand="1"/>
      </w:tblPr>
      <w:tblGrid>
        <w:gridCol w:w="1557"/>
        <w:gridCol w:w="1557"/>
        <w:gridCol w:w="1558"/>
      </w:tblGrid>
      <w:tr w:rsidR="00535DC9" w14:paraId="5EC952EF" w14:textId="77777777" w:rsidTr="00535DC9">
        <w:tc>
          <w:tcPr>
            <w:tcW w:w="1557" w:type="dxa"/>
          </w:tcPr>
          <w:p w14:paraId="22B5D0AC" w14:textId="77777777" w:rsidR="00535DC9" w:rsidRDefault="00535DC9" w:rsidP="00C108CF"/>
        </w:tc>
        <w:tc>
          <w:tcPr>
            <w:tcW w:w="1557" w:type="dxa"/>
          </w:tcPr>
          <w:p w14:paraId="34131DBE" w14:textId="77777777" w:rsidR="00535DC9" w:rsidRDefault="00535DC9" w:rsidP="00C108CF">
            <w:r>
              <w:t>Attack and Lose</w:t>
            </w:r>
          </w:p>
        </w:tc>
        <w:tc>
          <w:tcPr>
            <w:tcW w:w="1558" w:type="dxa"/>
          </w:tcPr>
          <w:p w14:paraId="5C68D1E5" w14:textId="77777777" w:rsidR="00535DC9" w:rsidRDefault="00535DC9" w:rsidP="00C108CF">
            <w:r>
              <w:t>Attack and</w:t>
            </w:r>
          </w:p>
          <w:p w14:paraId="3C493028" w14:textId="77777777" w:rsidR="00535DC9" w:rsidRDefault="00535DC9" w:rsidP="00C108CF">
            <w:r>
              <w:t>Win</w:t>
            </w:r>
          </w:p>
        </w:tc>
      </w:tr>
      <w:tr w:rsidR="00535DC9" w14:paraId="48C2FC1A" w14:textId="77777777" w:rsidTr="00535DC9">
        <w:tc>
          <w:tcPr>
            <w:tcW w:w="1557" w:type="dxa"/>
          </w:tcPr>
          <w:p w14:paraId="6C7F83F2" w14:textId="77777777" w:rsidR="00535DC9" w:rsidRDefault="00535DC9" w:rsidP="00C108CF">
            <w:r>
              <w:t>Player One</w:t>
            </w:r>
          </w:p>
        </w:tc>
        <w:tc>
          <w:tcPr>
            <w:tcW w:w="1557" w:type="dxa"/>
          </w:tcPr>
          <w:p w14:paraId="72F5D50B" w14:textId="77777777" w:rsidR="00535DC9" w:rsidRDefault="00535DC9" w:rsidP="00C108CF">
            <w:r>
              <w:t>-1,1</w:t>
            </w:r>
          </w:p>
        </w:tc>
        <w:tc>
          <w:tcPr>
            <w:tcW w:w="1558" w:type="dxa"/>
          </w:tcPr>
          <w:p w14:paraId="5BFB0A32" w14:textId="77777777" w:rsidR="00535DC9" w:rsidRDefault="00535DC9" w:rsidP="00C108CF">
            <w:r>
              <w:t>1,0</w:t>
            </w:r>
          </w:p>
        </w:tc>
      </w:tr>
      <w:tr w:rsidR="00535DC9" w14:paraId="0C533EB8" w14:textId="77777777" w:rsidTr="00535DC9">
        <w:tc>
          <w:tcPr>
            <w:tcW w:w="1557" w:type="dxa"/>
          </w:tcPr>
          <w:p w14:paraId="7B4E4669" w14:textId="77777777" w:rsidR="00535DC9" w:rsidRDefault="00535DC9" w:rsidP="00C108CF">
            <w:r>
              <w:t>Player Two</w:t>
            </w:r>
          </w:p>
        </w:tc>
        <w:tc>
          <w:tcPr>
            <w:tcW w:w="1557" w:type="dxa"/>
          </w:tcPr>
          <w:p w14:paraId="04F0299A" w14:textId="77777777" w:rsidR="00535DC9" w:rsidRDefault="00535DC9" w:rsidP="00C108CF">
            <w:r>
              <w:t>-1, 1</w:t>
            </w:r>
          </w:p>
        </w:tc>
        <w:tc>
          <w:tcPr>
            <w:tcW w:w="1558" w:type="dxa"/>
          </w:tcPr>
          <w:p w14:paraId="0C78AB60" w14:textId="77777777" w:rsidR="00535DC9" w:rsidRDefault="00535DC9" w:rsidP="00C108CF">
            <w:r>
              <w:t>1,0</w:t>
            </w:r>
          </w:p>
        </w:tc>
      </w:tr>
    </w:tbl>
    <w:p w14:paraId="7099DF33" w14:textId="77777777" w:rsidR="00535DC9" w:rsidRDefault="00535DC9" w:rsidP="00C108CF"/>
    <w:p w14:paraId="5A1496DF" w14:textId="77777777" w:rsidR="00535DC9" w:rsidRDefault="00535DC9" w:rsidP="00C108CF">
      <w:r>
        <w:t xml:space="preserve">Therefore the </w:t>
      </w:r>
      <w:proofErr w:type="spellStart"/>
      <w:r>
        <w:t>ehain</w:t>
      </w:r>
      <w:proofErr w:type="spellEnd"/>
      <w:r>
        <w:t xml:space="preserve"> of games, including look-</w:t>
      </w:r>
      <w:proofErr w:type="spellStart"/>
      <w:r>
        <w:t>aheads</w:t>
      </w:r>
      <w:proofErr w:type="spellEnd"/>
      <w:r>
        <w:t>, must sum to the normalized matrix above in order to be a complete game in a RTS.</w:t>
      </w:r>
    </w:p>
    <w:p w14:paraId="62ECBFDA" w14:textId="77777777" w:rsidR="00535DC9" w:rsidRDefault="00535DC9" w:rsidP="00C108CF"/>
    <w:p w14:paraId="2F88FC0B" w14:textId="77777777" w:rsidR="00535DC9" w:rsidRDefault="00535DC9" w:rsidP="00535DC9">
      <w:pPr>
        <w:pStyle w:val="Heading1"/>
      </w:pPr>
      <w:r>
        <w:t>SOME SPECIFIC RTS GAMES</w:t>
      </w:r>
    </w:p>
    <w:p w14:paraId="3539F06A" w14:textId="77777777" w:rsidR="00F92EF5" w:rsidRPr="00F92EF5" w:rsidRDefault="00F92EF5" w:rsidP="00F92EF5">
      <w:pPr>
        <w:pStyle w:val="conftext"/>
        <w:rPr>
          <w:b/>
          <w:sz w:val="24"/>
          <w:szCs w:val="24"/>
        </w:rPr>
      </w:pPr>
      <w:r w:rsidRPr="00F92EF5">
        <w:rPr>
          <w:b/>
          <w:sz w:val="24"/>
          <w:szCs w:val="24"/>
        </w:rPr>
        <w:t>Both Attack at the same time</w:t>
      </w:r>
    </w:p>
    <w:tbl>
      <w:tblPr>
        <w:tblStyle w:val="TableGrid"/>
        <w:tblW w:w="0" w:type="auto"/>
        <w:tblLook w:val="04A0" w:firstRow="1" w:lastRow="0" w:firstColumn="1" w:lastColumn="0" w:noHBand="0" w:noVBand="1"/>
      </w:tblPr>
      <w:tblGrid>
        <w:gridCol w:w="1557"/>
        <w:gridCol w:w="1557"/>
        <w:gridCol w:w="1558"/>
      </w:tblGrid>
      <w:tr w:rsidR="00F92EF5" w14:paraId="6B47295B" w14:textId="77777777" w:rsidTr="00F92EF5">
        <w:tc>
          <w:tcPr>
            <w:tcW w:w="1557" w:type="dxa"/>
          </w:tcPr>
          <w:p w14:paraId="0AC8D1C0" w14:textId="77777777" w:rsidR="00F92EF5" w:rsidRDefault="00F92EF5" w:rsidP="00C108CF"/>
        </w:tc>
        <w:tc>
          <w:tcPr>
            <w:tcW w:w="1557" w:type="dxa"/>
          </w:tcPr>
          <w:p w14:paraId="552371EA" w14:textId="77777777" w:rsidR="00F92EF5" w:rsidRDefault="00F92EF5" w:rsidP="00C108CF">
            <w:r>
              <w:t xml:space="preserve">A. Attack and Win </w:t>
            </w:r>
          </w:p>
        </w:tc>
        <w:tc>
          <w:tcPr>
            <w:tcW w:w="1558" w:type="dxa"/>
          </w:tcPr>
          <w:p w14:paraId="4BD5FC91" w14:textId="77777777" w:rsidR="00F92EF5" w:rsidRDefault="00F92EF5" w:rsidP="00C108CF">
            <w:r>
              <w:t>B. Attack and Lose</w:t>
            </w:r>
          </w:p>
        </w:tc>
      </w:tr>
      <w:tr w:rsidR="00F92EF5" w14:paraId="141E3C02" w14:textId="77777777" w:rsidTr="00F92EF5">
        <w:tc>
          <w:tcPr>
            <w:tcW w:w="1557" w:type="dxa"/>
          </w:tcPr>
          <w:p w14:paraId="240A6A5E" w14:textId="77777777" w:rsidR="00F92EF5" w:rsidRDefault="00F92EF5" w:rsidP="00C108CF">
            <w:r>
              <w:t>Player One</w:t>
            </w:r>
          </w:p>
        </w:tc>
        <w:tc>
          <w:tcPr>
            <w:tcW w:w="1557" w:type="dxa"/>
          </w:tcPr>
          <w:p w14:paraId="3E9F579D" w14:textId="77777777" w:rsidR="00F92EF5" w:rsidRDefault="00F92EF5" w:rsidP="00C108CF">
            <w:r>
              <w:t>2,1</w:t>
            </w:r>
          </w:p>
        </w:tc>
        <w:tc>
          <w:tcPr>
            <w:tcW w:w="1558" w:type="dxa"/>
          </w:tcPr>
          <w:p w14:paraId="01F0F61C" w14:textId="77777777" w:rsidR="00F92EF5" w:rsidRDefault="00F92EF5" w:rsidP="00C108CF">
            <w:r>
              <w:t>1,2</w:t>
            </w:r>
          </w:p>
        </w:tc>
      </w:tr>
      <w:tr w:rsidR="00F92EF5" w14:paraId="2C5C8005" w14:textId="77777777" w:rsidTr="00F92EF5">
        <w:tc>
          <w:tcPr>
            <w:tcW w:w="1557" w:type="dxa"/>
          </w:tcPr>
          <w:p w14:paraId="66F0D62B" w14:textId="77777777" w:rsidR="00F92EF5" w:rsidRDefault="00F92EF5" w:rsidP="00C108CF">
            <w:r>
              <w:t>Player Two</w:t>
            </w:r>
          </w:p>
        </w:tc>
        <w:tc>
          <w:tcPr>
            <w:tcW w:w="1557" w:type="dxa"/>
          </w:tcPr>
          <w:p w14:paraId="40551E5E" w14:textId="77777777" w:rsidR="00F92EF5" w:rsidRDefault="00F92EF5" w:rsidP="00C108CF">
            <w:r>
              <w:t>2,1</w:t>
            </w:r>
          </w:p>
        </w:tc>
        <w:tc>
          <w:tcPr>
            <w:tcW w:w="1558" w:type="dxa"/>
          </w:tcPr>
          <w:p w14:paraId="1C7AC176" w14:textId="77777777" w:rsidR="00F92EF5" w:rsidRDefault="00F92EF5" w:rsidP="00C108CF">
            <w:r>
              <w:t>1,2</w:t>
            </w:r>
          </w:p>
        </w:tc>
      </w:tr>
    </w:tbl>
    <w:p w14:paraId="73A80379" w14:textId="77777777" w:rsidR="00535DC9" w:rsidRDefault="00535DC9" w:rsidP="00C108CF"/>
    <w:p w14:paraId="0F9A39FD" w14:textId="77777777" w:rsidR="00535DC9" w:rsidRDefault="00F92EF5" w:rsidP="00C108CF">
      <w:r>
        <w:t>Both players attack each other and our bound to lose men. The loser loses more.</w:t>
      </w:r>
    </w:p>
    <w:p w14:paraId="2AAF4A4C" w14:textId="77777777" w:rsidR="00F92EF5" w:rsidRDefault="00F92EF5" w:rsidP="00C108CF"/>
    <w:p w14:paraId="21C1FF9B" w14:textId="77777777" w:rsidR="00F92EF5" w:rsidRPr="00F92EF5" w:rsidRDefault="00F92EF5" w:rsidP="00C108CF">
      <w:pPr>
        <w:rPr>
          <w:b/>
        </w:rPr>
      </w:pPr>
      <w:proofErr w:type="gramStart"/>
      <w:r>
        <w:rPr>
          <w:b/>
        </w:rPr>
        <w:t>One collects resources</w:t>
      </w:r>
      <w:proofErr w:type="gramEnd"/>
      <w:r>
        <w:rPr>
          <w:b/>
        </w:rPr>
        <w:t xml:space="preserve">, </w:t>
      </w:r>
      <w:proofErr w:type="gramStart"/>
      <w:r>
        <w:rPr>
          <w:b/>
        </w:rPr>
        <w:t>the other builds a building</w:t>
      </w:r>
      <w:proofErr w:type="gramEnd"/>
    </w:p>
    <w:tbl>
      <w:tblPr>
        <w:tblStyle w:val="TableGrid"/>
        <w:tblW w:w="0" w:type="auto"/>
        <w:tblLook w:val="04A0" w:firstRow="1" w:lastRow="0" w:firstColumn="1" w:lastColumn="0" w:noHBand="0" w:noVBand="1"/>
      </w:tblPr>
      <w:tblGrid>
        <w:gridCol w:w="1557"/>
        <w:gridCol w:w="1557"/>
        <w:gridCol w:w="1558"/>
      </w:tblGrid>
      <w:tr w:rsidR="00F92EF5" w14:paraId="3951B4C3" w14:textId="77777777" w:rsidTr="00F92EF5">
        <w:tc>
          <w:tcPr>
            <w:tcW w:w="1557" w:type="dxa"/>
          </w:tcPr>
          <w:p w14:paraId="2A77A76A" w14:textId="77777777" w:rsidR="00F92EF5" w:rsidRDefault="00F92EF5" w:rsidP="00C108CF"/>
        </w:tc>
        <w:tc>
          <w:tcPr>
            <w:tcW w:w="1557" w:type="dxa"/>
          </w:tcPr>
          <w:p w14:paraId="4B5E59A2" w14:textId="77777777" w:rsidR="00F92EF5" w:rsidRDefault="00F92EF5" w:rsidP="00C108CF"/>
        </w:tc>
        <w:tc>
          <w:tcPr>
            <w:tcW w:w="1558" w:type="dxa"/>
          </w:tcPr>
          <w:p w14:paraId="7DA18AAB" w14:textId="77777777" w:rsidR="00F92EF5" w:rsidRDefault="00F92EF5" w:rsidP="00C108CF"/>
        </w:tc>
      </w:tr>
      <w:tr w:rsidR="00F92EF5" w14:paraId="6403B413" w14:textId="77777777" w:rsidTr="00F92EF5">
        <w:tc>
          <w:tcPr>
            <w:tcW w:w="1557" w:type="dxa"/>
          </w:tcPr>
          <w:p w14:paraId="0E907363" w14:textId="77777777" w:rsidR="00F92EF5" w:rsidRDefault="00F92EF5" w:rsidP="00C108CF">
            <w:r>
              <w:t>Player One</w:t>
            </w:r>
          </w:p>
        </w:tc>
        <w:tc>
          <w:tcPr>
            <w:tcW w:w="1557" w:type="dxa"/>
          </w:tcPr>
          <w:p w14:paraId="56A74892" w14:textId="77777777" w:rsidR="00F92EF5" w:rsidRDefault="00F92EF5" w:rsidP="00C108CF">
            <w:r>
              <w:t>1,0</w:t>
            </w:r>
          </w:p>
        </w:tc>
        <w:tc>
          <w:tcPr>
            <w:tcW w:w="1558" w:type="dxa"/>
          </w:tcPr>
          <w:p w14:paraId="6A97FE4D" w14:textId="77777777" w:rsidR="00F92EF5" w:rsidRDefault="00F92EF5" w:rsidP="00C108CF">
            <w:r>
              <w:t>1,0</w:t>
            </w:r>
          </w:p>
        </w:tc>
      </w:tr>
      <w:tr w:rsidR="00F92EF5" w14:paraId="6EBDA2CD" w14:textId="77777777" w:rsidTr="00F92EF5">
        <w:tc>
          <w:tcPr>
            <w:tcW w:w="1557" w:type="dxa"/>
          </w:tcPr>
          <w:p w14:paraId="7D203083" w14:textId="77777777" w:rsidR="00F92EF5" w:rsidRDefault="00F92EF5" w:rsidP="00C108CF">
            <w:r>
              <w:t>Player Two</w:t>
            </w:r>
          </w:p>
        </w:tc>
        <w:tc>
          <w:tcPr>
            <w:tcW w:w="1557" w:type="dxa"/>
          </w:tcPr>
          <w:p w14:paraId="56F21C35" w14:textId="77777777" w:rsidR="00F92EF5" w:rsidRDefault="00F92EF5" w:rsidP="00C108CF">
            <w:r>
              <w:t>1,0</w:t>
            </w:r>
          </w:p>
        </w:tc>
        <w:tc>
          <w:tcPr>
            <w:tcW w:w="1558" w:type="dxa"/>
          </w:tcPr>
          <w:p w14:paraId="2130F898" w14:textId="77777777" w:rsidR="00F92EF5" w:rsidRDefault="00F92EF5" w:rsidP="00C108CF">
            <w:r>
              <w:t>1,0</w:t>
            </w:r>
          </w:p>
        </w:tc>
      </w:tr>
    </w:tbl>
    <w:p w14:paraId="7C1B8C87" w14:textId="77777777" w:rsidR="00C108CF" w:rsidRDefault="00F92EF5" w:rsidP="00C108CF">
      <w:r>
        <w:lastRenderedPageBreak/>
        <w:t>All are advantageous initially. Using a look-ahead matrix however,</w:t>
      </w:r>
    </w:p>
    <w:p w14:paraId="47EB1333" w14:textId="77777777" w:rsidR="00F92EF5" w:rsidRDefault="00F92EF5" w:rsidP="00C108CF"/>
    <w:tbl>
      <w:tblPr>
        <w:tblStyle w:val="TableGrid"/>
        <w:tblW w:w="0" w:type="auto"/>
        <w:tblLook w:val="04A0" w:firstRow="1" w:lastRow="0" w:firstColumn="1" w:lastColumn="0" w:noHBand="0" w:noVBand="1"/>
      </w:tblPr>
      <w:tblGrid>
        <w:gridCol w:w="1557"/>
        <w:gridCol w:w="1557"/>
        <w:gridCol w:w="1558"/>
      </w:tblGrid>
      <w:tr w:rsidR="00F92EF5" w14:paraId="7A5B8468" w14:textId="77777777" w:rsidTr="00F92EF5">
        <w:tc>
          <w:tcPr>
            <w:tcW w:w="1557" w:type="dxa"/>
          </w:tcPr>
          <w:p w14:paraId="204C649F" w14:textId="77777777" w:rsidR="00F92EF5" w:rsidRDefault="00F92EF5" w:rsidP="00C108CF"/>
        </w:tc>
        <w:tc>
          <w:tcPr>
            <w:tcW w:w="1557" w:type="dxa"/>
          </w:tcPr>
          <w:p w14:paraId="2DBCDA1D" w14:textId="77777777" w:rsidR="00F92EF5" w:rsidRDefault="00F92EF5" w:rsidP="00C108CF">
            <w:r>
              <w:t>Mine Resources</w:t>
            </w:r>
          </w:p>
        </w:tc>
        <w:tc>
          <w:tcPr>
            <w:tcW w:w="1558" w:type="dxa"/>
          </w:tcPr>
          <w:p w14:paraId="410866C6" w14:textId="77777777" w:rsidR="00F92EF5" w:rsidRDefault="00F92EF5" w:rsidP="00C108CF">
            <w:r>
              <w:t>Built Barracks so better soldiers</w:t>
            </w:r>
          </w:p>
        </w:tc>
      </w:tr>
      <w:tr w:rsidR="00F92EF5" w14:paraId="502628C7" w14:textId="77777777" w:rsidTr="00F92EF5">
        <w:tc>
          <w:tcPr>
            <w:tcW w:w="1557" w:type="dxa"/>
          </w:tcPr>
          <w:p w14:paraId="23F378C1" w14:textId="77777777" w:rsidR="00F92EF5" w:rsidRDefault="00F92EF5" w:rsidP="00C108CF">
            <w:r>
              <w:t>Player One</w:t>
            </w:r>
          </w:p>
        </w:tc>
        <w:tc>
          <w:tcPr>
            <w:tcW w:w="1557" w:type="dxa"/>
          </w:tcPr>
          <w:p w14:paraId="4E6C380A" w14:textId="77777777" w:rsidR="00F92EF5" w:rsidRDefault="00F92EF5" w:rsidP="00C108CF">
            <w:r>
              <w:t>1,0</w:t>
            </w:r>
          </w:p>
        </w:tc>
        <w:tc>
          <w:tcPr>
            <w:tcW w:w="1558" w:type="dxa"/>
          </w:tcPr>
          <w:p w14:paraId="28AEACC1" w14:textId="77777777" w:rsidR="00F92EF5" w:rsidRDefault="00F92EF5" w:rsidP="00C108CF">
            <w:r>
              <w:t>1,0</w:t>
            </w:r>
          </w:p>
        </w:tc>
      </w:tr>
      <w:tr w:rsidR="00F92EF5" w14:paraId="597EA6EB" w14:textId="77777777" w:rsidTr="00F92EF5">
        <w:tc>
          <w:tcPr>
            <w:tcW w:w="1557" w:type="dxa"/>
          </w:tcPr>
          <w:p w14:paraId="62F72AC4" w14:textId="77777777" w:rsidR="00F92EF5" w:rsidRDefault="00F92EF5" w:rsidP="00C108CF">
            <w:r>
              <w:t>Player Two</w:t>
            </w:r>
          </w:p>
        </w:tc>
        <w:tc>
          <w:tcPr>
            <w:tcW w:w="1557" w:type="dxa"/>
          </w:tcPr>
          <w:p w14:paraId="3F307E31" w14:textId="77777777" w:rsidR="00F92EF5" w:rsidRDefault="00F92EF5" w:rsidP="00C108CF">
            <w:r>
              <w:t>1,0</w:t>
            </w:r>
          </w:p>
        </w:tc>
        <w:tc>
          <w:tcPr>
            <w:tcW w:w="1558" w:type="dxa"/>
          </w:tcPr>
          <w:p w14:paraId="4265E13D" w14:textId="77777777" w:rsidR="00F92EF5" w:rsidRDefault="00F92EF5" w:rsidP="00C108CF">
            <w:r>
              <w:t>1,0</w:t>
            </w:r>
          </w:p>
        </w:tc>
      </w:tr>
    </w:tbl>
    <w:p w14:paraId="6AD66354" w14:textId="77777777" w:rsidR="00F92EF5" w:rsidRDefault="00F92EF5" w:rsidP="00C108CF"/>
    <w:p w14:paraId="3DAD852D" w14:textId="77777777" w:rsidR="00F92EF5" w:rsidRDefault="00F92EF5" w:rsidP="00C108CF">
      <w:r>
        <w:t>They are still generally even so we will go to a maximum case.</w:t>
      </w:r>
    </w:p>
    <w:p w14:paraId="44DAEC55" w14:textId="77777777" w:rsidR="00F92EF5" w:rsidRDefault="00F92EF5" w:rsidP="00C108CF"/>
    <w:tbl>
      <w:tblPr>
        <w:tblStyle w:val="TableGrid"/>
        <w:tblW w:w="0" w:type="auto"/>
        <w:tblLook w:val="04A0" w:firstRow="1" w:lastRow="0" w:firstColumn="1" w:lastColumn="0" w:noHBand="0" w:noVBand="1"/>
      </w:tblPr>
      <w:tblGrid>
        <w:gridCol w:w="1557"/>
        <w:gridCol w:w="1557"/>
        <w:gridCol w:w="1558"/>
      </w:tblGrid>
      <w:tr w:rsidR="00F92EF5" w14:paraId="3F425462" w14:textId="77777777" w:rsidTr="00F92EF5">
        <w:tc>
          <w:tcPr>
            <w:tcW w:w="1557" w:type="dxa"/>
          </w:tcPr>
          <w:p w14:paraId="1DA962AE" w14:textId="77777777" w:rsidR="00F92EF5" w:rsidRDefault="00F92EF5" w:rsidP="00C108CF"/>
        </w:tc>
        <w:tc>
          <w:tcPr>
            <w:tcW w:w="1557" w:type="dxa"/>
          </w:tcPr>
          <w:p w14:paraId="063B72F9" w14:textId="77777777" w:rsidR="00F92EF5" w:rsidRDefault="00F92EF5" w:rsidP="00C108CF">
            <w:r>
              <w:t>Out of Resources</w:t>
            </w:r>
          </w:p>
        </w:tc>
        <w:tc>
          <w:tcPr>
            <w:tcW w:w="1558" w:type="dxa"/>
          </w:tcPr>
          <w:p w14:paraId="31B6720E" w14:textId="77777777" w:rsidR="00F92EF5" w:rsidRDefault="00F92EF5" w:rsidP="00C108CF">
            <w:r>
              <w:t>More and better soldiers</w:t>
            </w:r>
          </w:p>
        </w:tc>
      </w:tr>
      <w:tr w:rsidR="00F92EF5" w14:paraId="51687EFE" w14:textId="77777777" w:rsidTr="00F92EF5">
        <w:tc>
          <w:tcPr>
            <w:tcW w:w="1557" w:type="dxa"/>
          </w:tcPr>
          <w:p w14:paraId="6EAC1083" w14:textId="77777777" w:rsidR="00F92EF5" w:rsidRDefault="00F92EF5" w:rsidP="00C108CF">
            <w:r>
              <w:t>Player One</w:t>
            </w:r>
          </w:p>
        </w:tc>
        <w:tc>
          <w:tcPr>
            <w:tcW w:w="1557" w:type="dxa"/>
          </w:tcPr>
          <w:p w14:paraId="5A02546B" w14:textId="77777777" w:rsidR="00F92EF5" w:rsidRDefault="00F92EF5" w:rsidP="00C108CF">
            <w:r>
              <w:t>0,1</w:t>
            </w:r>
          </w:p>
        </w:tc>
        <w:tc>
          <w:tcPr>
            <w:tcW w:w="1558" w:type="dxa"/>
          </w:tcPr>
          <w:p w14:paraId="266D7D31" w14:textId="77777777" w:rsidR="00F92EF5" w:rsidRDefault="00F92EF5" w:rsidP="00C108CF">
            <w:r>
              <w:t>1,0</w:t>
            </w:r>
          </w:p>
        </w:tc>
      </w:tr>
      <w:tr w:rsidR="00F92EF5" w14:paraId="259C1B6E" w14:textId="77777777" w:rsidTr="00F92EF5">
        <w:tc>
          <w:tcPr>
            <w:tcW w:w="1557" w:type="dxa"/>
          </w:tcPr>
          <w:p w14:paraId="30DCA6F9" w14:textId="77777777" w:rsidR="00F92EF5" w:rsidRDefault="00F92EF5" w:rsidP="00C108CF">
            <w:r>
              <w:t>Player Two</w:t>
            </w:r>
          </w:p>
        </w:tc>
        <w:tc>
          <w:tcPr>
            <w:tcW w:w="1557" w:type="dxa"/>
          </w:tcPr>
          <w:p w14:paraId="1BFE69FD" w14:textId="77777777" w:rsidR="00F92EF5" w:rsidRDefault="00F92EF5" w:rsidP="00C108CF">
            <w:r>
              <w:t>0,1</w:t>
            </w:r>
          </w:p>
        </w:tc>
        <w:tc>
          <w:tcPr>
            <w:tcW w:w="1558" w:type="dxa"/>
          </w:tcPr>
          <w:p w14:paraId="0A34C5FC" w14:textId="77777777" w:rsidR="00F92EF5" w:rsidRDefault="00F92EF5" w:rsidP="00C108CF">
            <w:r>
              <w:t>1,0</w:t>
            </w:r>
          </w:p>
        </w:tc>
      </w:tr>
    </w:tbl>
    <w:p w14:paraId="70D51E5A" w14:textId="77777777" w:rsidR="00F92EF5" w:rsidRDefault="00F92EF5" w:rsidP="00C108CF"/>
    <w:p w14:paraId="3AFA6944" w14:textId="77777777" w:rsidR="00F92EF5" w:rsidRDefault="00F92EF5" w:rsidP="00C108CF">
      <w:r>
        <w:t>The aggregate game result is:</w:t>
      </w:r>
    </w:p>
    <w:p w14:paraId="33A5383C" w14:textId="77777777" w:rsidR="00F92EF5" w:rsidRDefault="00F92EF5" w:rsidP="00C108CF"/>
    <w:p w14:paraId="646B2A2A" w14:textId="77777777" w:rsidR="00F92EF5" w:rsidRDefault="00F92EF5" w:rsidP="00C108CF"/>
    <w:tbl>
      <w:tblPr>
        <w:tblStyle w:val="TableGrid"/>
        <w:tblW w:w="0" w:type="auto"/>
        <w:tblLook w:val="04A0" w:firstRow="1" w:lastRow="0" w:firstColumn="1" w:lastColumn="0" w:noHBand="0" w:noVBand="1"/>
      </w:tblPr>
      <w:tblGrid>
        <w:gridCol w:w="1557"/>
        <w:gridCol w:w="1557"/>
        <w:gridCol w:w="1558"/>
      </w:tblGrid>
      <w:tr w:rsidR="00F92EF5" w14:paraId="66035DD5" w14:textId="77777777" w:rsidTr="00F92EF5">
        <w:tc>
          <w:tcPr>
            <w:tcW w:w="1557" w:type="dxa"/>
          </w:tcPr>
          <w:p w14:paraId="7E3D7B53" w14:textId="77777777" w:rsidR="00F92EF5" w:rsidRDefault="00F92EF5" w:rsidP="00C108CF"/>
        </w:tc>
        <w:tc>
          <w:tcPr>
            <w:tcW w:w="1557" w:type="dxa"/>
          </w:tcPr>
          <w:p w14:paraId="17B118D7" w14:textId="77777777" w:rsidR="00F92EF5" w:rsidRDefault="00F92EF5" w:rsidP="00C108CF">
            <w:r>
              <w:t>Mine Resources</w:t>
            </w:r>
          </w:p>
        </w:tc>
        <w:tc>
          <w:tcPr>
            <w:tcW w:w="1558" w:type="dxa"/>
          </w:tcPr>
          <w:p w14:paraId="0012A2FC" w14:textId="77777777" w:rsidR="00F92EF5" w:rsidRDefault="00F92EF5" w:rsidP="00C108CF">
            <w:r>
              <w:t>Build better soldiers</w:t>
            </w:r>
          </w:p>
        </w:tc>
      </w:tr>
      <w:tr w:rsidR="00F92EF5" w14:paraId="45E202CC" w14:textId="77777777" w:rsidTr="00F92EF5">
        <w:tc>
          <w:tcPr>
            <w:tcW w:w="1557" w:type="dxa"/>
          </w:tcPr>
          <w:p w14:paraId="2A33AEBD" w14:textId="77777777" w:rsidR="00F92EF5" w:rsidRDefault="00F92EF5" w:rsidP="00C108CF">
            <w:r>
              <w:t>Player One</w:t>
            </w:r>
          </w:p>
        </w:tc>
        <w:tc>
          <w:tcPr>
            <w:tcW w:w="1557" w:type="dxa"/>
          </w:tcPr>
          <w:p w14:paraId="1BC36187" w14:textId="77777777" w:rsidR="00F92EF5" w:rsidRDefault="00F92EF5" w:rsidP="00C108CF">
            <w:r>
              <w:t>2,1</w:t>
            </w:r>
          </w:p>
        </w:tc>
        <w:tc>
          <w:tcPr>
            <w:tcW w:w="1558" w:type="dxa"/>
          </w:tcPr>
          <w:p w14:paraId="31813BDB" w14:textId="77777777" w:rsidR="00F92EF5" w:rsidRDefault="00F92EF5" w:rsidP="00C108CF">
            <w:r>
              <w:t>3,0</w:t>
            </w:r>
          </w:p>
        </w:tc>
      </w:tr>
      <w:tr w:rsidR="00F92EF5" w14:paraId="0E61E4BE" w14:textId="77777777" w:rsidTr="00F92EF5">
        <w:tc>
          <w:tcPr>
            <w:tcW w:w="1557" w:type="dxa"/>
          </w:tcPr>
          <w:p w14:paraId="0A921578" w14:textId="77777777" w:rsidR="00F92EF5" w:rsidRDefault="00F92EF5" w:rsidP="00C108CF">
            <w:r>
              <w:t>Player Two</w:t>
            </w:r>
          </w:p>
        </w:tc>
        <w:tc>
          <w:tcPr>
            <w:tcW w:w="1557" w:type="dxa"/>
          </w:tcPr>
          <w:p w14:paraId="214E4967" w14:textId="77777777" w:rsidR="00F92EF5" w:rsidRDefault="00F92EF5" w:rsidP="00C108CF">
            <w:r>
              <w:t>2,1</w:t>
            </w:r>
          </w:p>
        </w:tc>
        <w:tc>
          <w:tcPr>
            <w:tcW w:w="1558" w:type="dxa"/>
          </w:tcPr>
          <w:p w14:paraId="5362BFB8" w14:textId="77777777" w:rsidR="00F92EF5" w:rsidRDefault="00F92EF5" w:rsidP="00C108CF">
            <w:r>
              <w:t>3,0</w:t>
            </w:r>
          </w:p>
        </w:tc>
      </w:tr>
    </w:tbl>
    <w:p w14:paraId="5C90F9E7" w14:textId="77777777" w:rsidR="00F92EF5" w:rsidRDefault="00F92EF5" w:rsidP="00C108CF"/>
    <w:p w14:paraId="40D00B8E" w14:textId="77777777" w:rsidR="00F92EF5" w:rsidRDefault="00F92EF5" w:rsidP="00C108CF">
      <w:r>
        <w:t>We find that it is better to keep building better soldiers than to max out a gold mine right away.</w:t>
      </w:r>
    </w:p>
    <w:p w14:paraId="08580B00" w14:textId="77777777" w:rsidR="00F92EF5" w:rsidRDefault="00F92EF5" w:rsidP="00C108CF"/>
    <w:p w14:paraId="34AAAC42" w14:textId="77777777" w:rsidR="00F92EF5" w:rsidRDefault="00F92EF5" w:rsidP="00C108CF">
      <w:r>
        <w:t>Another is a surprise attack.</w:t>
      </w:r>
    </w:p>
    <w:p w14:paraId="129F2EBB" w14:textId="77777777" w:rsidR="00F92EF5" w:rsidRDefault="00F92EF5" w:rsidP="00C108CF">
      <w:pPr>
        <w:rPr>
          <w:b/>
        </w:rPr>
      </w:pPr>
    </w:p>
    <w:p w14:paraId="7FD06BBC" w14:textId="77777777" w:rsidR="00F92EF5" w:rsidRDefault="00F92EF5" w:rsidP="00C108CF">
      <w:pPr>
        <w:rPr>
          <w:b/>
        </w:rPr>
      </w:pPr>
      <w:r>
        <w:rPr>
          <w:b/>
        </w:rPr>
        <w:t>Surprise Attack</w:t>
      </w:r>
    </w:p>
    <w:tbl>
      <w:tblPr>
        <w:tblStyle w:val="TableGrid"/>
        <w:tblW w:w="0" w:type="auto"/>
        <w:tblLook w:val="04A0" w:firstRow="1" w:lastRow="0" w:firstColumn="1" w:lastColumn="0" w:noHBand="0" w:noVBand="1"/>
      </w:tblPr>
      <w:tblGrid>
        <w:gridCol w:w="1557"/>
        <w:gridCol w:w="1557"/>
        <w:gridCol w:w="1558"/>
      </w:tblGrid>
      <w:tr w:rsidR="00F92EF5" w14:paraId="79729319" w14:textId="77777777" w:rsidTr="00F92EF5">
        <w:tc>
          <w:tcPr>
            <w:tcW w:w="1557" w:type="dxa"/>
          </w:tcPr>
          <w:p w14:paraId="79C20726" w14:textId="77777777" w:rsidR="00F92EF5" w:rsidRDefault="00F92EF5" w:rsidP="00C108CF"/>
        </w:tc>
        <w:tc>
          <w:tcPr>
            <w:tcW w:w="1557" w:type="dxa"/>
          </w:tcPr>
          <w:p w14:paraId="239946C0" w14:textId="77777777" w:rsidR="00F92EF5" w:rsidRDefault="00F92EF5" w:rsidP="00C108CF">
            <w:r>
              <w:t>Attack</w:t>
            </w:r>
          </w:p>
        </w:tc>
        <w:tc>
          <w:tcPr>
            <w:tcW w:w="1558" w:type="dxa"/>
          </w:tcPr>
          <w:p w14:paraId="4A3BF6A9" w14:textId="77777777" w:rsidR="00F92EF5" w:rsidRDefault="00F92EF5" w:rsidP="00C108CF">
            <w:r>
              <w:t>Defend</w:t>
            </w:r>
          </w:p>
        </w:tc>
      </w:tr>
      <w:tr w:rsidR="00F92EF5" w14:paraId="289BDE52" w14:textId="77777777" w:rsidTr="00F92EF5">
        <w:tc>
          <w:tcPr>
            <w:tcW w:w="1557" w:type="dxa"/>
          </w:tcPr>
          <w:p w14:paraId="3B8220E4" w14:textId="77777777" w:rsidR="00F92EF5" w:rsidRDefault="00F92EF5" w:rsidP="00C108CF">
            <w:r>
              <w:t>Player One</w:t>
            </w:r>
          </w:p>
        </w:tc>
        <w:tc>
          <w:tcPr>
            <w:tcW w:w="1557" w:type="dxa"/>
          </w:tcPr>
          <w:p w14:paraId="0A349995" w14:textId="77777777" w:rsidR="00F92EF5" w:rsidRDefault="00F92EF5" w:rsidP="00C108CF">
            <w:r>
              <w:t>2,1</w:t>
            </w:r>
          </w:p>
        </w:tc>
        <w:tc>
          <w:tcPr>
            <w:tcW w:w="1558" w:type="dxa"/>
          </w:tcPr>
          <w:p w14:paraId="1EF498EF" w14:textId="77777777" w:rsidR="00F92EF5" w:rsidRDefault="00F92EF5" w:rsidP="00C108CF">
            <w:r>
              <w:t>1,1</w:t>
            </w:r>
          </w:p>
        </w:tc>
      </w:tr>
      <w:tr w:rsidR="00F92EF5" w14:paraId="199CD5F5" w14:textId="77777777" w:rsidTr="00F92EF5">
        <w:tc>
          <w:tcPr>
            <w:tcW w:w="1557" w:type="dxa"/>
          </w:tcPr>
          <w:p w14:paraId="7EACACED" w14:textId="77777777" w:rsidR="00F92EF5" w:rsidRDefault="00F92EF5" w:rsidP="00C108CF">
            <w:r>
              <w:t>Player Two</w:t>
            </w:r>
          </w:p>
        </w:tc>
        <w:tc>
          <w:tcPr>
            <w:tcW w:w="1557" w:type="dxa"/>
          </w:tcPr>
          <w:p w14:paraId="417308B1" w14:textId="77777777" w:rsidR="00F92EF5" w:rsidRDefault="00F92EF5" w:rsidP="00C108CF">
            <w:r>
              <w:t>2,1</w:t>
            </w:r>
          </w:p>
        </w:tc>
        <w:tc>
          <w:tcPr>
            <w:tcW w:w="1558" w:type="dxa"/>
          </w:tcPr>
          <w:p w14:paraId="75214D3B" w14:textId="77777777" w:rsidR="00F92EF5" w:rsidRDefault="00F92EF5" w:rsidP="00C108CF">
            <w:r>
              <w:t>1,1</w:t>
            </w:r>
          </w:p>
        </w:tc>
      </w:tr>
    </w:tbl>
    <w:p w14:paraId="30C8E5DB" w14:textId="77777777" w:rsidR="00F92EF5" w:rsidRPr="00F92EF5" w:rsidRDefault="00F92EF5" w:rsidP="00C108CF"/>
    <w:p w14:paraId="2626D1D6" w14:textId="77777777" w:rsidR="00F92EF5" w:rsidRDefault="00F92EF5" w:rsidP="00C108CF">
      <w:r>
        <w:t xml:space="preserve">The player doing the surprise attack obviously scores higher, but </w:t>
      </w:r>
      <w:r w:rsidR="000A46B8">
        <w:t>because some of his soldiers are going to be wounded, his score is 2,1. The defender, for defending gets a score of 1, but is punished by a score of 1 for damages.</w:t>
      </w:r>
    </w:p>
    <w:p w14:paraId="3A4CB8F6" w14:textId="77777777" w:rsidR="000A46B8" w:rsidRDefault="000A46B8" w:rsidP="00C108CF"/>
    <w:p w14:paraId="2C609461" w14:textId="77777777" w:rsidR="000A46B8" w:rsidRDefault="000A46B8" w:rsidP="00C108CF"/>
    <w:p w14:paraId="10290D01" w14:textId="77777777" w:rsidR="000A46B8" w:rsidRDefault="000A46B8" w:rsidP="00C108CF"/>
    <w:p w14:paraId="11E4A8F2" w14:textId="77777777" w:rsidR="000A46B8" w:rsidRDefault="000A46B8" w:rsidP="00C108CF"/>
    <w:p w14:paraId="0C320DA1" w14:textId="77777777" w:rsidR="000A46B8" w:rsidRDefault="000A46B8" w:rsidP="00C108CF">
      <w:pPr>
        <w:rPr>
          <w:b/>
        </w:rPr>
      </w:pPr>
      <w:r>
        <w:rPr>
          <w:b/>
        </w:rPr>
        <w:lastRenderedPageBreak/>
        <w:t xml:space="preserve">Building </w:t>
      </w:r>
      <w:proofErr w:type="spellStart"/>
      <w:r>
        <w:rPr>
          <w:b/>
        </w:rPr>
        <w:t>vs</w:t>
      </w:r>
      <w:proofErr w:type="spellEnd"/>
      <w:r>
        <w:rPr>
          <w:b/>
        </w:rPr>
        <w:t xml:space="preserve"> Attacking</w:t>
      </w:r>
    </w:p>
    <w:tbl>
      <w:tblPr>
        <w:tblStyle w:val="TableGrid"/>
        <w:tblW w:w="0" w:type="auto"/>
        <w:tblLook w:val="04A0" w:firstRow="1" w:lastRow="0" w:firstColumn="1" w:lastColumn="0" w:noHBand="0" w:noVBand="1"/>
      </w:tblPr>
      <w:tblGrid>
        <w:gridCol w:w="1557"/>
        <w:gridCol w:w="1557"/>
        <w:gridCol w:w="1558"/>
      </w:tblGrid>
      <w:tr w:rsidR="000A46B8" w14:paraId="1CC9C352" w14:textId="77777777" w:rsidTr="000A46B8">
        <w:tc>
          <w:tcPr>
            <w:tcW w:w="1557" w:type="dxa"/>
          </w:tcPr>
          <w:p w14:paraId="7741986D" w14:textId="77777777" w:rsidR="000A46B8" w:rsidRDefault="000A46B8" w:rsidP="00C108CF">
            <w:pPr>
              <w:rPr>
                <w:b/>
              </w:rPr>
            </w:pPr>
          </w:p>
        </w:tc>
        <w:tc>
          <w:tcPr>
            <w:tcW w:w="1557" w:type="dxa"/>
          </w:tcPr>
          <w:p w14:paraId="2A817D9E" w14:textId="77777777" w:rsidR="000A46B8" w:rsidRPr="000A46B8" w:rsidRDefault="000A46B8" w:rsidP="00C108CF">
            <w:r>
              <w:t>Build: Better Troops</w:t>
            </w:r>
          </w:p>
        </w:tc>
        <w:tc>
          <w:tcPr>
            <w:tcW w:w="1558" w:type="dxa"/>
          </w:tcPr>
          <w:p w14:paraId="44BCDF27" w14:textId="77777777" w:rsidR="000A46B8" w:rsidRPr="000A46B8" w:rsidRDefault="000A46B8" w:rsidP="00C108CF">
            <w:r>
              <w:rPr>
                <w:b/>
              </w:rPr>
              <w:t xml:space="preserve"> </w:t>
            </w:r>
            <w:r>
              <w:t>Attack Immediately</w:t>
            </w:r>
          </w:p>
        </w:tc>
      </w:tr>
      <w:tr w:rsidR="000A46B8" w14:paraId="0C1592D0" w14:textId="77777777" w:rsidTr="000A46B8">
        <w:tc>
          <w:tcPr>
            <w:tcW w:w="1557" w:type="dxa"/>
          </w:tcPr>
          <w:p w14:paraId="0356E6B4" w14:textId="77777777" w:rsidR="000A46B8" w:rsidRPr="000A46B8" w:rsidRDefault="000A46B8" w:rsidP="00C108CF">
            <w:r>
              <w:t>Player One</w:t>
            </w:r>
          </w:p>
        </w:tc>
        <w:tc>
          <w:tcPr>
            <w:tcW w:w="1557" w:type="dxa"/>
          </w:tcPr>
          <w:p w14:paraId="37DD2690" w14:textId="77777777" w:rsidR="000A46B8" w:rsidRPr="000A46B8" w:rsidRDefault="000A46B8" w:rsidP="00C108CF">
            <w:r>
              <w:t>1,0</w:t>
            </w:r>
          </w:p>
        </w:tc>
        <w:tc>
          <w:tcPr>
            <w:tcW w:w="1558" w:type="dxa"/>
          </w:tcPr>
          <w:p w14:paraId="3A1D2B5E" w14:textId="77777777" w:rsidR="000A46B8" w:rsidRPr="000A46B8" w:rsidRDefault="000A46B8" w:rsidP="00C108CF">
            <w:r>
              <w:t>2,1</w:t>
            </w:r>
          </w:p>
        </w:tc>
      </w:tr>
      <w:tr w:rsidR="000A46B8" w14:paraId="12A0BE12" w14:textId="77777777" w:rsidTr="000A46B8">
        <w:tc>
          <w:tcPr>
            <w:tcW w:w="1557" w:type="dxa"/>
          </w:tcPr>
          <w:p w14:paraId="32ADEAFD" w14:textId="77777777" w:rsidR="000A46B8" w:rsidRPr="000A46B8" w:rsidRDefault="000A46B8" w:rsidP="00C108CF">
            <w:r>
              <w:t>Player Two</w:t>
            </w:r>
          </w:p>
        </w:tc>
        <w:tc>
          <w:tcPr>
            <w:tcW w:w="1557" w:type="dxa"/>
          </w:tcPr>
          <w:p w14:paraId="551CB2F1" w14:textId="77777777" w:rsidR="000A46B8" w:rsidRPr="000A46B8" w:rsidRDefault="000A46B8" w:rsidP="00C108CF">
            <w:r>
              <w:t>1,0</w:t>
            </w:r>
          </w:p>
        </w:tc>
        <w:tc>
          <w:tcPr>
            <w:tcW w:w="1558" w:type="dxa"/>
          </w:tcPr>
          <w:p w14:paraId="4909A8E2" w14:textId="77777777" w:rsidR="000A46B8" w:rsidRPr="000A46B8" w:rsidRDefault="000A46B8" w:rsidP="00C108CF">
            <w:r>
              <w:t>2,1</w:t>
            </w:r>
          </w:p>
        </w:tc>
      </w:tr>
    </w:tbl>
    <w:p w14:paraId="3BA87575" w14:textId="77777777" w:rsidR="000A46B8" w:rsidRDefault="000A46B8" w:rsidP="00C108CF"/>
    <w:p w14:paraId="48AED6D4" w14:textId="77777777" w:rsidR="00F92EF5" w:rsidRDefault="000A46B8" w:rsidP="00C108CF">
      <w:r>
        <w:t xml:space="preserve">Here the scores are equal at this stage. Building better troops has no disadvantage, not counting time or usage of resources. Attack immediately has a score of 2 because you are catching the enemy by surprise and a punishment of 1 </w:t>
      </w:r>
      <w:proofErr w:type="gramStart"/>
      <w:r>
        <w:t>since  you</w:t>
      </w:r>
      <w:proofErr w:type="gramEnd"/>
      <w:r>
        <w:t xml:space="preserve"> lose some troops.</w:t>
      </w:r>
    </w:p>
    <w:p w14:paraId="76746E3C" w14:textId="77777777" w:rsidR="000A46B8" w:rsidRDefault="000A46B8" w:rsidP="00C108CF"/>
    <w:p w14:paraId="6BB5F139" w14:textId="77777777" w:rsidR="000A46B8" w:rsidRDefault="000A46B8" w:rsidP="00C108CF">
      <w:r>
        <w:t>However, what is the look-ahead?</w:t>
      </w:r>
    </w:p>
    <w:p w14:paraId="3DF41A9B" w14:textId="77777777" w:rsidR="000A46B8" w:rsidRDefault="000A46B8" w:rsidP="00C108CF"/>
    <w:tbl>
      <w:tblPr>
        <w:tblStyle w:val="TableGrid"/>
        <w:tblW w:w="0" w:type="auto"/>
        <w:tblLook w:val="04A0" w:firstRow="1" w:lastRow="0" w:firstColumn="1" w:lastColumn="0" w:noHBand="0" w:noVBand="1"/>
      </w:tblPr>
      <w:tblGrid>
        <w:gridCol w:w="1557"/>
        <w:gridCol w:w="1557"/>
        <w:gridCol w:w="1558"/>
      </w:tblGrid>
      <w:tr w:rsidR="000A46B8" w14:paraId="25C52C69" w14:textId="77777777" w:rsidTr="000A46B8">
        <w:tc>
          <w:tcPr>
            <w:tcW w:w="1557" w:type="dxa"/>
          </w:tcPr>
          <w:p w14:paraId="58AD92BC" w14:textId="77777777" w:rsidR="000A46B8" w:rsidRDefault="000A46B8" w:rsidP="00C108CF"/>
        </w:tc>
        <w:tc>
          <w:tcPr>
            <w:tcW w:w="1557" w:type="dxa"/>
          </w:tcPr>
          <w:p w14:paraId="15E31BC1" w14:textId="77777777" w:rsidR="000A46B8" w:rsidRDefault="000A46B8" w:rsidP="00C108CF">
            <w:r>
              <w:t>Build better soldiers over time</w:t>
            </w:r>
          </w:p>
        </w:tc>
        <w:tc>
          <w:tcPr>
            <w:tcW w:w="1558" w:type="dxa"/>
          </w:tcPr>
          <w:p w14:paraId="44AC6C57" w14:textId="77777777" w:rsidR="000A46B8" w:rsidRDefault="000A46B8" w:rsidP="00C108CF">
            <w:r>
              <w:t>Attack</w:t>
            </w:r>
          </w:p>
        </w:tc>
      </w:tr>
      <w:tr w:rsidR="000A46B8" w14:paraId="17DB639B" w14:textId="77777777" w:rsidTr="000A46B8">
        <w:tc>
          <w:tcPr>
            <w:tcW w:w="1557" w:type="dxa"/>
          </w:tcPr>
          <w:p w14:paraId="184573B7" w14:textId="77777777" w:rsidR="000A46B8" w:rsidRDefault="000A46B8" w:rsidP="00C108CF">
            <w:r>
              <w:t>Player One</w:t>
            </w:r>
          </w:p>
        </w:tc>
        <w:tc>
          <w:tcPr>
            <w:tcW w:w="1557" w:type="dxa"/>
          </w:tcPr>
          <w:p w14:paraId="3B74F678" w14:textId="77777777" w:rsidR="000A46B8" w:rsidRDefault="000A46B8" w:rsidP="00C108CF">
            <w:r>
              <w:t>2,0</w:t>
            </w:r>
          </w:p>
        </w:tc>
        <w:tc>
          <w:tcPr>
            <w:tcW w:w="1558" w:type="dxa"/>
          </w:tcPr>
          <w:p w14:paraId="11201BE9" w14:textId="77777777" w:rsidR="000A46B8" w:rsidRDefault="000A46B8" w:rsidP="00C108CF">
            <w:r>
              <w:t>1,0</w:t>
            </w:r>
          </w:p>
        </w:tc>
      </w:tr>
      <w:tr w:rsidR="000A46B8" w14:paraId="34F50625" w14:textId="77777777" w:rsidTr="000A46B8">
        <w:tc>
          <w:tcPr>
            <w:tcW w:w="1557" w:type="dxa"/>
          </w:tcPr>
          <w:p w14:paraId="5689005B" w14:textId="77777777" w:rsidR="000A46B8" w:rsidRDefault="000A46B8" w:rsidP="00C108CF">
            <w:r>
              <w:t>Player Two</w:t>
            </w:r>
          </w:p>
        </w:tc>
        <w:tc>
          <w:tcPr>
            <w:tcW w:w="1557" w:type="dxa"/>
          </w:tcPr>
          <w:p w14:paraId="60DF9519" w14:textId="77777777" w:rsidR="000A46B8" w:rsidRDefault="000A46B8" w:rsidP="00C108CF">
            <w:r>
              <w:t>2,0</w:t>
            </w:r>
          </w:p>
        </w:tc>
        <w:tc>
          <w:tcPr>
            <w:tcW w:w="1558" w:type="dxa"/>
          </w:tcPr>
          <w:p w14:paraId="7C67CB73" w14:textId="77777777" w:rsidR="000A46B8" w:rsidRDefault="000A46B8" w:rsidP="00C108CF">
            <w:r>
              <w:t>1,0</w:t>
            </w:r>
          </w:p>
        </w:tc>
      </w:tr>
    </w:tbl>
    <w:p w14:paraId="36F98D96" w14:textId="77777777" w:rsidR="000A46B8" w:rsidRDefault="000A46B8" w:rsidP="00C108CF"/>
    <w:p w14:paraId="1EB98CA9" w14:textId="77777777" w:rsidR="000A46B8" w:rsidRDefault="000A46B8" w:rsidP="00C108CF"/>
    <w:p w14:paraId="4F55E8B7" w14:textId="77777777" w:rsidR="00F92EF5" w:rsidRDefault="000A46B8" w:rsidP="00C108CF">
      <w:r>
        <w:t xml:space="preserve">The attack has balanced out and now attack only has one point for reward. But let’s say you built a barracks and are now building better soldiers. The improvement in soldiers without punishment is a reward of 2. </w:t>
      </w:r>
    </w:p>
    <w:p w14:paraId="2DCD8C99" w14:textId="77777777" w:rsidR="000A46B8" w:rsidRDefault="000A46B8" w:rsidP="00C108CF"/>
    <w:p w14:paraId="41979470" w14:textId="77777777" w:rsidR="000A46B8" w:rsidRDefault="000A46B8" w:rsidP="00C108CF">
      <w:r>
        <w:t>This makes the overall summation matrix:</w:t>
      </w:r>
    </w:p>
    <w:p w14:paraId="6F2651C5" w14:textId="77777777" w:rsidR="000A46B8" w:rsidRDefault="000A46B8" w:rsidP="00C108CF"/>
    <w:tbl>
      <w:tblPr>
        <w:tblStyle w:val="TableGrid"/>
        <w:tblW w:w="0" w:type="auto"/>
        <w:tblLook w:val="04A0" w:firstRow="1" w:lastRow="0" w:firstColumn="1" w:lastColumn="0" w:noHBand="0" w:noVBand="1"/>
      </w:tblPr>
      <w:tblGrid>
        <w:gridCol w:w="1557"/>
        <w:gridCol w:w="1557"/>
        <w:gridCol w:w="1558"/>
      </w:tblGrid>
      <w:tr w:rsidR="000A46B8" w14:paraId="508BB497" w14:textId="77777777" w:rsidTr="000A46B8">
        <w:tc>
          <w:tcPr>
            <w:tcW w:w="1557" w:type="dxa"/>
          </w:tcPr>
          <w:p w14:paraId="2C1BDE8A" w14:textId="77777777" w:rsidR="000A46B8" w:rsidRDefault="000A46B8" w:rsidP="00C108CF"/>
        </w:tc>
        <w:tc>
          <w:tcPr>
            <w:tcW w:w="1557" w:type="dxa"/>
          </w:tcPr>
          <w:p w14:paraId="4435243B" w14:textId="77777777" w:rsidR="000A46B8" w:rsidRDefault="000A46B8" w:rsidP="00C108CF"/>
        </w:tc>
        <w:tc>
          <w:tcPr>
            <w:tcW w:w="1558" w:type="dxa"/>
          </w:tcPr>
          <w:p w14:paraId="45BBCBF1" w14:textId="77777777" w:rsidR="000A46B8" w:rsidRDefault="000A46B8" w:rsidP="00C108CF"/>
        </w:tc>
      </w:tr>
      <w:tr w:rsidR="000A46B8" w14:paraId="5832417B" w14:textId="77777777" w:rsidTr="000A46B8">
        <w:tc>
          <w:tcPr>
            <w:tcW w:w="1557" w:type="dxa"/>
          </w:tcPr>
          <w:p w14:paraId="1A9BEF1B" w14:textId="77777777" w:rsidR="000A46B8" w:rsidRDefault="000A46B8" w:rsidP="00C108CF">
            <w:r>
              <w:t>Player One</w:t>
            </w:r>
          </w:p>
        </w:tc>
        <w:tc>
          <w:tcPr>
            <w:tcW w:w="1557" w:type="dxa"/>
          </w:tcPr>
          <w:p w14:paraId="6B30A803" w14:textId="77777777" w:rsidR="000A46B8" w:rsidRDefault="000A46B8" w:rsidP="00C108CF">
            <w:r>
              <w:t>3,0</w:t>
            </w:r>
          </w:p>
        </w:tc>
        <w:tc>
          <w:tcPr>
            <w:tcW w:w="1558" w:type="dxa"/>
          </w:tcPr>
          <w:p w14:paraId="44AA66B0" w14:textId="77777777" w:rsidR="000A46B8" w:rsidRDefault="000A46B8" w:rsidP="00C108CF">
            <w:r>
              <w:t>3,1</w:t>
            </w:r>
          </w:p>
        </w:tc>
      </w:tr>
      <w:tr w:rsidR="000A46B8" w14:paraId="33DB4E2B" w14:textId="77777777" w:rsidTr="000A46B8">
        <w:tc>
          <w:tcPr>
            <w:tcW w:w="1557" w:type="dxa"/>
          </w:tcPr>
          <w:p w14:paraId="1B06F9D5" w14:textId="77777777" w:rsidR="000A46B8" w:rsidRDefault="000A46B8" w:rsidP="00C108CF">
            <w:r>
              <w:t>Player Two</w:t>
            </w:r>
          </w:p>
        </w:tc>
        <w:tc>
          <w:tcPr>
            <w:tcW w:w="1557" w:type="dxa"/>
          </w:tcPr>
          <w:p w14:paraId="75AB144D" w14:textId="77777777" w:rsidR="000A46B8" w:rsidRDefault="000A46B8" w:rsidP="00C108CF">
            <w:r>
              <w:t>3,0</w:t>
            </w:r>
          </w:p>
        </w:tc>
        <w:tc>
          <w:tcPr>
            <w:tcW w:w="1558" w:type="dxa"/>
          </w:tcPr>
          <w:p w14:paraId="3F36C974" w14:textId="77777777" w:rsidR="000A46B8" w:rsidRDefault="000A46B8" w:rsidP="00C108CF">
            <w:r>
              <w:t>3,1</w:t>
            </w:r>
          </w:p>
        </w:tc>
      </w:tr>
    </w:tbl>
    <w:p w14:paraId="7F529817" w14:textId="77777777" w:rsidR="000A46B8" w:rsidRDefault="000A46B8" w:rsidP="00C108CF"/>
    <w:p w14:paraId="1EA1ADB5" w14:textId="77777777" w:rsidR="00F92EF5" w:rsidRDefault="00F92EF5" w:rsidP="00C108CF"/>
    <w:p w14:paraId="3B91BC44" w14:textId="77777777" w:rsidR="00F92EF5" w:rsidRDefault="000A46B8" w:rsidP="00C108CF">
      <w:r>
        <w:t>At first this doesn’t seem right. But if you think about it, early in the game if you just start building structures, the opposing player can quickly build a few soldiers and knock you off the map. It’s a close balance, but in this model attacking immediately wins.</w:t>
      </w:r>
    </w:p>
    <w:p w14:paraId="60F0496E" w14:textId="77777777" w:rsidR="000A46B8" w:rsidRDefault="000A46B8" w:rsidP="00C108CF"/>
    <w:p w14:paraId="7D3DDACC" w14:textId="77777777" w:rsidR="000A46B8" w:rsidRDefault="000A46B8" w:rsidP="00C108CF"/>
    <w:p w14:paraId="48FFBC25" w14:textId="77777777" w:rsidR="00EF0E97" w:rsidRDefault="00EF0E97" w:rsidP="00C108CF"/>
    <w:p w14:paraId="15E1B0FC" w14:textId="77777777" w:rsidR="00EF0E97" w:rsidRDefault="00EF0E97" w:rsidP="00C108CF"/>
    <w:p w14:paraId="0E4F6959" w14:textId="77777777" w:rsidR="00EF0E97" w:rsidRDefault="00EF0E97" w:rsidP="00C108CF"/>
    <w:p w14:paraId="17893ED8" w14:textId="77777777" w:rsidR="00EF0E97" w:rsidRDefault="00EF0E97" w:rsidP="00C108CF"/>
    <w:p w14:paraId="073CB133" w14:textId="77777777" w:rsidR="00EF0E97" w:rsidRDefault="00EF0E97" w:rsidP="00C108CF"/>
    <w:p w14:paraId="3E66A501" w14:textId="77777777" w:rsidR="00EF0E97" w:rsidRDefault="00EF0E97" w:rsidP="00C108CF"/>
    <w:p w14:paraId="02D4E90A" w14:textId="77777777" w:rsidR="00EF0E97" w:rsidRDefault="00EF0E97" w:rsidP="00C108CF"/>
    <w:tbl>
      <w:tblPr>
        <w:tblStyle w:val="TableGrid"/>
        <w:tblW w:w="0" w:type="auto"/>
        <w:tblLook w:val="04A0" w:firstRow="1" w:lastRow="0" w:firstColumn="1" w:lastColumn="0" w:noHBand="0" w:noVBand="1"/>
      </w:tblPr>
      <w:tblGrid>
        <w:gridCol w:w="1557"/>
        <w:gridCol w:w="1557"/>
        <w:gridCol w:w="1558"/>
      </w:tblGrid>
      <w:tr w:rsidR="00EF0E97" w14:paraId="6EAFEB3A" w14:textId="77777777" w:rsidTr="00EF0E97">
        <w:tc>
          <w:tcPr>
            <w:tcW w:w="1557" w:type="dxa"/>
          </w:tcPr>
          <w:p w14:paraId="3CFCD7A9" w14:textId="77777777" w:rsidR="00EF0E97" w:rsidRDefault="00EF0E97" w:rsidP="00C108CF"/>
        </w:tc>
        <w:tc>
          <w:tcPr>
            <w:tcW w:w="1557" w:type="dxa"/>
          </w:tcPr>
          <w:p w14:paraId="4AEA3C9F" w14:textId="77777777" w:rsidR="00EF0E97" w:rsidRDefault="00EF0E97" w:rsidP="00C108CF">
            <w:r>
              <w:t>Surprise Attack</w:t>
            </w:r>
          </w:p>
        </w:tc>
        <w:tc>
          <w:tcPr>
            <w:tcW w:w="1558" w:type="dxa"/>
          </w:tcPr>
          <w:p w14:paraId="17248285" w14:textId="77777777" w:rsidR="00EF0E97" w:rsidRDefault="00EF0E97" w:rsidP="00C108CF">
            <w:r>
              <w:t>Defend</w:t>
            </w:r>
          </w:p>
        </w:tc>
      </w:tr>
      <w:tr w:rsidR="00EF0E97" w14:paraId="7BA59A4F" w14:textId="77777777" w:rsidTr="00EF0E97">
        <w:tc>
          <w:tcPr>
            <w:tcW w:w="1557" w:type="dxa"/>
          </w:tcPr>
          <w:p w14:paraId="6DDFF1C6" w14:textId="77777777" w:rsidR="00EF0E97" w:rsidRDefault="00EF0E97" w:rsidP="00C108CF">
            <w:r>
              <w:t>Player One</w:t>
            </w:r>
          </w:p>
        </w:tc>
        <w:tc>
          <w:tcPr>
            <w:tcW w:w="1557" w:type="dxa"/>
          </w:tcPr>
          <w:p w14:paraId="434B33BD" w14:textId="77777777" w:rsidR="00EF0E97" w:rsidRDefault="00EF0E97" w:rsidP="00C108CF">
            <w:r>
              <w:t>2,1</w:t>
            </w:r>
          </w:p>
        </w:tc>
        <w:tc>
          <w:tcPr>
            <w:tcW w:w="1558" w:type="dxa"/>
          </w:tcPr>
          <w:p w14:paraId="370CA869" w14:textId="77777777" w:rsidR="00EF0E97" w:rsidRDefault="00EF0E97" w:rsidP="00C108CF">
            <w:r>
              <w:t>1,1</w:t>
            </w:r>
          </w:p>
        </w:tc>
      </w:tr>
      <w:tr w:rsidR="00EF0E97" w14:paraId="3C17DE3E" w14:textId="77777777" w:rsidTr="00EF0E97">
        <w:tc>
          <w:tcPr>
            <w:tcW w:w="1557" w:type="dxa"/>
          </w:tcPr>
          <w:p w14:paraId="1B1DC48F" w14:textId="77777777" w:rsidR="00EF0E97" w:rsidRDefault="00EF0E97" w:rsidP="00C108CF">
            <w:r>
              <w:t>Player Two</w:t>
            </w:r>
          </w:p>
        </w:tc>
        <w:tc>
          <w:tcPr>
            <w:tcW w:w="1557" w:type="dxa"/>
          </w:tcPr>
          <w:p w14:paraId="600A5F2A" w14:textId="77777777" w:rsidR="00EF0E97" w:rsidRDefault="00EF0E97" w:rsidP="00C108CF">
            <w:r>
              <w:t>2,1</w:t>
            </w:r>
          </w:p>
        </w:tc>
        <w:tc>
          <w:tcPr>
            <w:tcW w:w="1558" w:type="dxa"/>
          </w:tcPr>
          <w:p w14:paraId="08F1B776" w14:textId="77777777" w:rsidR="00EF0E97" w:rsidRDefault="00EF0E97" w:rsidP="00C108CF">
            <w:r>
              <w:t>1,1</w:t>
            </w:r>
          </w:p>
        </w:tc>
      </w:tr>
    </w:tbl>
    <w:p w14:paraId="7AB5C916" w14:textId="77777777" w:rsidR="00EF0E97" w:rsidRDefault="00EF0E97" w:rsidP="00C108CF"/>
    <w:p w14:paraId="2AF045A8" w14:textId="77777777" w:rsidR="00F92EF5" w:rsidRDefault="00EF0E97" w:rsidP="00C108CF">
      <w:r>
        <w:t xml:space="preserve">The </w:t>
      </w:r>
      <w:proofErr w:type="gramStart"/>
      <w:r>
        <w:t>surprise attacking</w:t>
      </w:r>
      <w:proofErr w:type="gramEnd"/>
      <w:r>
        <w:t xml:space="preserve"> player gets a bonus of 1 while the defending player has a reward of one for defending and a punishment of one for damages. But the battle continues, so the look-ahead is:</w:t>
      </w:r>
    </w:p>
    <w:p w14:paraId="5EAD10D3" w14:textId="77777777" w:rsidR="00EF0E97" w:rsidRDefault="00EF0E97" w:rsidP="00C108CF"/>
    <w:tbl>
      <w:tblPr>
        <w:tblStyle w:val="TableGrid"/>
        <w:tblW w:w="0" w:type="auto"/>
        <w:tblLook w:val="04A0" w:firstRow="1" w:lastRow="0" w:firstColumn="1" w:lastColumn="0" w:noHBand="0" w:noVBand="1"/>
      </w:tblPr>
      <w:tblGrid>
        <w:gridCol w:w="1557"/>
        <w:gridCol w:w="1557"/>
        <w:gridCol w:w="1558"/>
      </w:tblGrid>
      <w:tr w:rsidR="00EF0E97" w14:paraId="74907011" w14:textId="77777777" w:rsidTr="00EF0E97">
        <w:tc>
          <w:tcPr>
            <w:tcW w:w="1557" w:type="dxa"/>
          </w:tcPr>
          <w:p w14:paraId="306B63D7" w14:textId="77777777" w:rsidR="00EF0E97" w:rsidRDefault="00EF0E97" w:rsidP="00C108CF"/>
        </w:tc>
        <w:tc>
          <w:tcPr>
            <w:tcW w:w="1557" w:type="dxa"/>
          </w:tcPr>
          <w:p w14:paraId="22E20C3E" w14:textId="77777777" w:rsidR="00EF0E97" w:rsidRDefault="00EF0E97" w:rsidP="00C108CF">
            <w:r>
              <w:t>Attack</w:t>
            </w:r>
          </w:p>
        </w:tc>
        <w:tc>
          <w:tcPr>
            <w:tcW w:w="1558" w:type="dxa"/>
          </w:tcPr>
          <w:p w14:paraId="54FC77E5" w14:textId="77777777" w:rsidR="00EF0E97" w:rsidRDefault="00EF0E97" w:rsidP="00C108CF">
            <w:r>
              <w:t>Defend</w:t>
            </w:r>
          </w:p>
        </w:tc>
      </w:tr>
      <w:tr w:rsidR="00EF0E97" w14:paraId="60758ED3" w14:textId="77777777" w:rsidTr="00EF0E97">
        <w:tc>
          <w:tcPr>
            <w:tcW w:w="1557" w:type="dxa"/>
          </w:tcPr>
          <w:p w14:paraId="6428413F" w14:textId="77777777" w:rsidR="00EF0E97" w:rsidRDefault="00EF0E97" w:rsidP="00C108CF">
            <w:r>
              <w:t>Player One</w:t>
            </w:r>
          </w:p>
        </w:tc>
        <w:tc>
          <w:tcPr>
            <w:tcW w:w="1557" w:type="dxa"/>
          </w:tcPr>
          <w:p w14:paraId="775BFE80" w14:textId="77777777" w:rsidR="00EF0E97" w:rsidRDefault="00EF0E97" w:rsidP="00C108CF">
            <w:r>
              <w:t>1,1</w:t>
            </w:r>
          </w:p>
        </w:tc>
        <w:tc>
          <w:tcPr>
            <w:tcW w:w="1558" w:type="dxa"/>
          </w:tcPr>
          <w:p w14:paraId="1F3F74EE" w14:textId="77777777" w:rsidR="00EF0E97" w:rsidRDefault="00EF0E97" w:rsidP="00C108CF">
            <w:r>
              <w:t>1,1</w:t>
            </w:r>
          </w:p>
        </w:tc>
      </w:tr>
      <w:tr w:rsidR="00EF0E97" w14:paraId="519BA71A" w14:textId="77777777" w:rsidTr="00EF0E97">
        <w:tc>
          <w:tcPr>
            <w:tcW w:w="1557" w:type="dxa"/>
          </w:tcPr>
          <w:p w14:paraId="18F50F9E" w14:textId="77777777" w:rsidR="00EF0E97" w:rsidRDefault="00EF0E97" w:rsidP="00C108CF">
            <w:r>
              <w:t>Player Two</w:t>
            </w:r>
          </w:p>
        </w:tc>
        <w:tc>
          <w:tcPr>
            <w:tcW w:w="1557" w:type="dxa"/>
          </w:tcPr>
          <w:p w14:paraId="0C64E782" w14:textId="77777777" w:rsidR="00EF0E97" w:rsidRDefault="00EF0E97" w:rsidP="00C108CF">
            <w:r>
              <w:t>1,1</w:t>
            </w:r>
          </w:p>
        </w:tc>
        <w:tc>
          <w:tcPr>
            <w:tcW w:w="1558" w:type="dxa"/>
          </w:tcPr>
          <w:p w14:paraId="1612282B" w14:textId="77777777" w:rsidR="00EF0E97" w:rsidRDefault="00EF0E97" w:rsidP="00C108CF">
            <w:r>
              <w:t>1,1</w:t>
            </w:r>
          </w:p>
        </w:tc>
      </w:tr>
    </w:tbl>
    <w:p w14:paraId="5B667419" w14:textId="77777777" w:rsidR="00EF0E97" w:rsidRDefault="00EF0E97" w:rsidP="00C108CF"/>
    <w:p w14:paraId="0480D341" w14:textId="77777777" w:rsidR="00EF0E97" w:rsidRDefault="00EF0E97" w:rsidP="00C108CF">
      <w:r>
        <w:t>Now the attacks and defends are balanced, but it is easy to see the surprise attack gives the player and overall edge of 1. This kind of behaviour we would expect.</w:t>
      </w:r>
    </w:p>
    <w:p w14:paraId="5D3514DE" w14:textId="77777777" w:rsidR="00EF0E97" w:rsidRDefault="00EF0E97" w:rsidP="00C108CF"/>
    <w:p w14:paraId="586E6196" w14:textId="77777777" w:rsidR="00EF0E97" w:rsidRDefault="00EF0E97" w:rsidP="00C108CF">
      <w:r>
        <w:t>A more interesting game is when both players clash and attack each other at the same time. Who wins?</w:t>
      </w:r>
    </w:p>
    <w:p w14:paraId="1DA2A8A3" w14:textId="77777777" w:rsidR="00EF0E97" w:rsidRDefault="00EF0E97" w:rsidP="00C108CF"/>
    <w:tbl>
      <w:tblPr>
        <w:tblStyle w:val="TableGrid"/>
        <w:tblW w:w="0" w:type="auto"/>
        <w:tblLook w:val="04A0" w:firstRow="1" w:lastRow="0" w:firstColumn="1" w:lastColumn="0" w:noHBand="0" w:noVBand="1"/>
      </w:tblPr>
      <w:tblGrid>
        <w:gridCol w:w="1557"/>
        <w:gridCol w:w="1557"/>
        <w:gridCol w:w="1558"/>
      </w:tblGrid>
      <w:tr w:rsidR="00EF0E97" w14:paraId="150BCBDA" w14:textId="77777777" w:rsidTr="00EF0E97">
        <w:tc>
          <w:tcPr>
            <w:tcW w:w="1557" w:type="dxa"/>
          </w:tcPr>
          <w:p w14:paraId="042C3356" w14:textId="77777777" w:rsidR="00EF0E97" w:rsidRDefault="00EF0E97" w:rsidP="00C108CF"/>
        </w:tc>
        <w:tc>
          <w:tcPr>
            <w:tcW w:w="1557" w:type="dxa"/>
          </w:tcPr>
          <w:p w14:paraId="2EBA0D9C" w14:textId="77777777" w:rsidR="00EF0E97" w:rsidRDefault="00EF0E97" w:rsidP="00C108CF">
            <w:r>
              <w:t>Attack</w:t>
            </w:r>
          </w:p>
        </w:tc>
        <w:tc>
          <w:tcPr>
            <w:tcW w:w="1558" w:type="dxa"/>
          </w:tcPr>
          <w:p w14:paraId="32A8E952" w14:textId="77777777" w:rsidR="00EF0E97" w:rsidRDefault="00EF0E97" w:rsidP="00C108CF">
            <w:r>
              <w:t>Attack</w:t>
            </w:r>
          </w:p>
        </w:tc>
      </w:tr>
      <w:tr w:rsidR="00EF0E97" w14:paraId="26501979" w14:textId="77777777" w:rsidTr="00EF0E97">
        <w:tc>
          <w:tcPr>
            <w:tcW w:w="1557" w:type="dxa"/>
          </w:tcPr>
          <w:p w14:paraId="0098349A" w14:textId="77777777" w:rsidR="00EF0E97" w:rsidRDefault="00EF0E97" w:rsidP="00C108CF">
            <w:r>
              <w:t>Player One</w:t>
            </w:r>
          </w:p>
        </w:tc>
        <w:tc>
          <w:tcPr>
            <w:tcW w:w="1557" w:type="dxa"/>
          </w:tcPr>
          <w:p w14:paraId="6A26B995" w14:textId="77777777" w:rsidR="00EF0E97" w:rsidRDefault="00EF0E97" w:rsidP="00C108CF">
            <w:r>
              <w:t>1,1</w:t>
            </w:r>
          </w:p>
        </w:tc>
        <w:tc>
          <w:tcPr>
            <w:tcW w:w="1558" w:type="dxa"/>
          </w:tcPr>
          <w:p w14:paraId="6AAA6776" w14:textId="77777777" w:rsidR="00EF0E97" w:rsidRDefault="00EF0E97" w:rsidP="00C108CF">
            <w:r>
              <w:t>1,1</w:t>
            </w:r>
          </w:p>
        </w:tc>
      </w:tr>
      <w:tr w:rsidR="00EF0E97" w14:paraId="68701A70" w14:textId="77777777" w:rsidTr="00EF0E97">
        <w:tc>
          <w:tcPr>
            <w:tcW w:w="1557" w:type="dxa"/>
          </w:tcPr>
          <w:p w14:paraId="69EDF73E" w14:textId="77777777" w:rsidR="00EF0E97" w:rsidRDefault="00EF0E97" w:rsidP="00C108CF">
            <w:r>
              <w:t>Player Two</w:t>
            </w:r>
          </w:p>
        </w:tc>
        <w:tc>
          <w:tcPr>
            <w:tcW w:w="1557" w:type="dxa"/>
          </w:tcPr>
          <w:p w14:paraId="6932FFE1" w14:textId="77777777" w:rsidR="00EF0E97" w:rsidRDefault="00EF0E97" w:rsidP="00C108CF">
            <w:r>
              <w:t>1,1</w:t>
            </w:r>
          </w:p>
        </w:tc>
        <w:tc>
          <w:tcPr>
            <w:tcW w:w="1558" w:type="dxa"/>
          </w:tcPr>
          <w:p w14:paraId="648F4C54" w14:textId="77777777" w:rsidR="00EF0E97" w:rsidRDefault="00EF0E97" w:rsidP="00C108CF">
            <w:r>
              <w:t>1,1</w:t>
            </w:r>
          </w:p>
        </w:tc>
      </w:tr>
    </w:tbl>
    <w:p w14:paraId="2FB3386B" w14:textId="77777777" w:rsidR="00EF0E97" w:rsidRDefault="00EF0E97" w:rsidP="00C108CF"/>
    <w:p w14:paraId="098832C5" w14:textId="77777777" w:rsidR="00EF0E97" w:rsidRDefault="00EF0E97" w:rsidP="00C108CF">
      <w:r>
        <w:t>Without a trick or an edge, the scores zero out and nobody wins. That is, everyone loses.</w:t>
      </w:r>
    </w:p>
    <w:p w14:paraId="4910777F" w14:textId="77777777" w:rsidR="00EF0E97" w:rsidRDefault="00EF0E97" w:rsidP="00C108CF"/>
    <w:p w14:paraId="17C52B5D" w14:textId="77777777" w:rsidR="00EF0E97" w:rsidRDefault="00EF0E97" w:rsidP="00C108CF">
      <w:r>
        <w:t xml:space="preserve">What happens </w:t>
      </w:r>
      <w:proofErr w:type="gramStart"/>
      <w:r>
        <w:t>if  both</w:t>
      </w:r>
      <w:proofErr w:type="gramEnd"/>
      <w:r>
        <w:t xml:space="preserve"> defend?</w:t>
      </w:r>
    </w:p>
    <w:p w14:paraId="021D5BAA" w14:textId="77777777" w:rsidR="00EF0E97" w:rsidRDefault="00EF0E97" w:rsidP="00C108CF"/>
    <w:tbl>
      <w:tblPr>
        <w:tblStyle w:val="TableGrid"/>
        <w:tblW w:w="0" w:type="auto"/>
        <w:tblLook w:val="04A0" w:firstRow="1" w:lastRow="0" w:firstColumn="1" w:lastColumn="0" w:noHBand="0" w:noVBand="1"/>
      </w:tblPr>
      <w:tblGrid>
        <w:gridCol w:w="1557"/>
        <w:gridCol w:w="1557"/>
        <w:gridCol w:w="1558"/>
      </w:tblGrid>
      <w:tr w:rsidR="00EF0E97" w14:paraId="1C3006C9" w14:textId="77777777" w:rsidTr="00EF0E97">
        <w:tc>
          <w:tcPr>
            <w:tcW w:w="1557" w:type="dxa"/>
          </w:tcPr>
          <w:p w14:paraId="3B524A2C" w14:textId="77777777" w:rsidR="00EF0E97" w:rsidRDefault="00EF0E97" w:rsidP="00C108CF"/>
        </w:tc>
        <w:tc>
          <w:tcPr>
            <w:tcW w:w="1557" w:type="dxa"/>
          </w:tcPr>
          <w:p w14:paraId="5EF4436A" w14:textId="77777777" w:rsidR="00EF0E97" w:rsidRDefault="00EF0E97" w:rsidP="00C108CF">
            <w:r>
              <w:t>Defend</w:t>
            </w:r>
          </w:p>
        </w:tc>
        <w:tc>
          <w:tcPr>
            <w:tcW w:w="1558" w:type="dxa"/>
          </w:tcPr>
          <w:p w14:paraId="5BCB2AA6" w14:textId="77777777" w:rsidR="00EF0E97" w:rsidRDefault="00EF0E97" w:rsidP="00C108CF">
            <w:r>
              <w:t>Defend</w:t>
            </w:r>
          </w:p>
        </w:tc>
      </w:tr>
      <w:tr w:rsidR="00EF0E97" w14:paraId="2E4E622D" w14:textId="77777777" w:rsidTr="00EF0E97">
        <w:tc>
          <w:tcPr>
            <w:tcW w:w="1557" w:type="dxa"/>
          </w:tcPr>
          <w:p w14:paraId="798116BF" w14:textId="77777777" w:rsidR="00EF0E97" w:rsidRDefault="00EF0E97" w:rsidP="00C108CF">
            <w:r>
              <w:t>Player One</w:t>
            </w:r>
          </w:p>
        </w:tc>
        <w:tc>
          <w:tcPr>
            <w:tcW w:w="1557" w:type="dxa"/>
          </w:tcPr>
          <w:p w14:paraId="68529366" w14:textId="77777777" w:rsidR="00EF0E97" w:rsidRDefault="00EF0E97" w:rsidP="00C108CF">
            <w:r>
              <w:t>1,1</w:t>
            </w:r>
          </w:p>
        </w:tc>
        <w:tc>
          <w:tcPr>
            <w:tcW w:w="1558" w:type="dxa"/>
          </w:tcPr>
          <w:p w14:paraId="42ED8D31" w14:textId="77777777" w:rsidR="00EF0E97" w:rsidRDefault="00EF0E97" w:rsidP="00C108CF">
            <w:r>
              <w:t>1,1</w:t>
            </w:r>
          </w:p>
        </w:tc>
      </w:tr>
      <w:tr w:rsidR="00EF0E97" w14:paraId="14C249E5" w14:textId="77777777" w:rsidTr="00EF0E97">
        <w:tc>
          <w:tcPr>
            <w:tcW w:w="1557" w:type="dxa"/>
          </w:tcPr>
          <w:p w14:paraId="101915DE" w14:textId="77777777" w:rsidR="00EF0E97" w:rsidRDefault="00EF0E97" w:rsidP="00C108CF">
            <w:r>
              <w:t>Player Two</w:t>
            </w:r>
          </w:p>
        </w:tc>
        <w:tc>
          <w:tcPr>
            <w:tcW w:w="1557" w:type="dxa"/>
          </w:tcPr>
          <w:p w14:paraId="2D689DFF" w14:textId="77777777" w:rsidR="00EF0E97" w:rsidRDefault="00EF0E97" w:rsidP="00C108CF">
            <w:r>
              <w:t>1,1</w:t>
            </w:r>
          </w:p>
        </w:tc>
        <w:tc>
          <w:tcPr>
            <w:tcW w:w="1558" w:type="dxa"/>
          </w:tcPr>
          <w:p w14:paraId="218209E5" w14:textId="77777777" w:rsidR="00EF0E97" w:rsidRDefault="00EF0E97" w:rsidP="00C108CF">
            <w:r>
              <w:t>1,1</w:t>
            </w:r>
          </w:p>
        </w:tc>
      </w:tr>
    </w:tbl>
    <w:p w14:paraId="7C999667" w14:textId="77777777" w:rsidR="00EF0E97" w:rsidRDefault="00EF0E97" w:rsidP="00C108CF"/>
    <w:p w14:paraId="2B2BE0CF" w14:textId="77777777" w:rsidR="00EF0E97" w:rsidRDefault="00EF0E97" w:rsidP="00C108CF">
      <w:r>
        <w:t xml:space="preserve">Again, nobody wins, everyone loses, </w:t>
      </w:r>
      <w:proofErr w:type="gramStart"/>
      <w:r>
        <w:t>it’s</w:t>
      </w:r>
      <w:proofErr w:type="gramEnd"/>
      <w:r>
        <w:t xml:space="preserve"> a stalemate.</w:t>
      </w:r>
    </w:p>
    <w:p w14:paraId="4D5C348C" w14:textId="77777777" w:rsidR="00EF0E97" w:rsidRDefault="00EF0E97" w:rsidP="00C108CF"/>
    <w:p w14:paraId="6558C669" w14:textId="77777777" w:rsidR="00EF0E97" w:rsidRDefault="00EF0E97" w:rsidP="00C108CF"/>
    <w:p w14:paraId="19C08509" w14:textId="77777777" w:rsidR="00EF0E97" w:rsidRDefault="00EF0E97" w:rsidP="00C108CF"/>
    <w:p w14:paraId="09BC6A69" w14:textId="77777777" w:rsidR="00EF0E97" w:rsidRDefault="00EF0E97" w:rsidP="00C108CF"/>
    <w:p w14:paraId="1C4B0434" w14:textId="77777777" w:rsidR="00EF0E97" w:rsidRDefault="00EF0E97" w:rsidP="00C108CF"/>
    <w:p w14:paraId="04ED125D" w14:textId="77777777" w:rsidR="00EF0E97" w:rsidRDefault="00EF0E97" w:rsidP="00C108CF"/>
    <w:p w14:paraId="15E63A9A" w14:textId="77777777" w:rsidR="00EF0E97" w:rsidRDefault="00EF0E97" w:rsidP="00C108CF"/>
    <w:p w14:paraId="3C62DDFE" w14:textId="77777777" w:rsidR="00EF0E97" w:rsidRDefault="00EF0E97" w:rsidP="00C108CF"/>
    <w:p w14:paraId="37EB2E05" w14:textId="77777777" w:rsidR="00EF0E97" w:rsidRDefault="00EF0E97" w:rsidP="00C108CF">
      <w:r>
        <w:lastRenderedPageBreak/>
        <w:t>How about a simple attack and defend matrix?</w:t>
      </w:r>
    </w:p>
    <w:p w14:paraId="54513A00" w14:textId="77777777" w:rsidR="00EF0E97" w:rsidRDefault="00EF0E97" w:rsidP="00C108CF"/>
    <w:tbl>
      <w:tblPr>
        <w:tblStyle w:val="TableGrid"/>
        <w:tblW w:w="0" w:type="auto"/>
        <w:tblLook w:val="04A0" w:firstRow="1" w:lastRow="0" w:firstColumn="1" w:lastColumn="0" w:noHBand="0" w:noVBand="1"/>
      </w:tblPr>
      <w:tblGrid>
        <w:gridCol w:w="1557"/>
        <w:gridCol w:w="1557"/>
        <w:gridCol w:w="1558"/>
      </w:tblGrid>
      <w:tr w:rsidR="00EF0E97" w14:paraId="3B2FCD37" w14:textId="77777777" w:rsidTr="00EF0E97">
        <w:tc>
          <w:tcPr>
            <w:tcW w:w="1557" w:type="dxa"/>
          </w:tcPr>
          <w:p w14:paraId="4B2AF714" w14:textId="77777777" w:rsidR="00EF0E97" w:rsidRDefault="00EF0E97" w:rsidP="00C108CF"/>
        </w:tc>
        <w:tc>
          <w:tcPr>
            <w:tcW w:w="1557" w:type="dxa"/>
          </w:tcPr>
          <w:p w14:paraId="4A559561" w14:textId="77777777" w:rsidR="00EF0E97" w:rsidRDefault="00EF0E97" w:rsidP="00C108CF">
            <w:r>
              <w:t>Attack</w:t>
            </w:r>
          </w:p>
        </w:tc>
        <w:tc>
          <w:tcPr>
            <w:tcW w:w="1558" w:type="dxa"/>
          </w:tcPr>
          <w:p w14:paraId="50507F48" w14:textId="77777777" w:rsidR="00EF0E97" w:rsidRDefault="00EF0E97" w:rsidP="00C108CF">
            <w:r>
              <w:t>Defend</w:t>
            </w:r>
          </w:p>
        </w:tc>
      </w:tr>
      <w:tr w:rsidR="00EF0E97" w14:paraId="18EC3183" w14:textId="77777777" w:rsidTr="00EF0E97">
        <w:tc>
          <w:tcPr>
            <w:tcW w:w="1557" w:type="dxa"/>
          </w:tcPr>
          <w:p w14:paraId="33E08B93" w14:textId="77777777" w:rsidR="00EF0E97" w:rsidRDefault="00EF0E97" w:rsidP="00C108CF">
            <w:r>
              <w:t>Player One</w:t>
            </w:r>
          </w:p>
        </w:tc>
        <w:tc>
          <w:tcPr>
            <w:tcW w:w="1557" w:type="dxa"/>
          </w:tcPr>
          <w:p w14:paraId="48576303" w14:textId="77777777" w:rsidR="00EF0E97" w:rsidRDefault="00266225" w:rsidP="00C108CF">
            <w:r>
              <w:t>2,1</w:t>
            </w:r>
          </w:p>
        </w:tc>
        <w:tc>
          <w:tcPr>
            <w:tcW w:w="1558" w:type="dxa"/>
          </w:tcPr>
          <w:p w14:paraId="5B7E5769" w14:textId="77777777" w:rsidR="00EF0E97" w:rsidRDefault="00266225" w:rsidP="00C108CF">
            <w:r>
              <w:t>1,2</w:t>
            </w:r>
          </w:p>
        </w:tc>
      </w:tr>
      <w:tr w:rsidR="00EF0E97" w14:paraId="6CC39403" w14:textId="77777777" w:rsidTr="00EF0E97">
        <w:tc>
          <w:tcPr>
            <w:tcW w:w="1557" w:type="dxa"/>
          </w:tcPr>
          <w:p w14:paraId="38342450" w14:textId="77777777" w:rsidR="00EF0E97" w:rsidRDefault="00EF0E97" w:rsidP="00C108CF">
            <w:r>
              <w:t>Player Two</w:t>
            </w:r>
          </w:p>
        </w:tc>
        <w:tc>
          <w:tcPr>
            <w:tcW w:w="1557" w:type="dxa"/>
          </w:tcPr>
          <w:p w14:paraId="4361F3F8" w14:textId="77777777" w:rsidR="00EF0E97" w:rsidRDefault="00266225" w:rsidP="00C108CF">
            <w:r>
              <w:t>2,1</w:t>
            </w:r>
          </w:p>
        </w:tc>
        <w:tc>
          <w:tcPr>
            <w:tcW w:w="1558" w:type="dxa"/>
          </w:tcPr>
          <w:p w14:paraId="1FD941F2" w14:textId="77777777" w:rsidR="00EF0E97" w:rsidRDefault="00266225" w:rsidP="00C108CF">
            <w:r>
              <w:t>1,2</w:t>
            </w:r>
          </w:p>
        </w:tc>
      </w:tr>
    </w:tbl>
    <w:p w14:paraId="261232A6" w14:textId="77777777" w:rsidR="00EF0E97" w:rsidRDefault="00EF0E97" w:rsidP="00C108CF"/>
    <w:p w14:paraId="232DD203" w14:textId="77777777" w:rsidR="00EF0E97" w:rsidRDefault="00266225" w:rsidP="00C108CF">
      <w:r>
        <w:t xml:space="preserve">Here the attack strategy dominates. </w:t>
      </w:r>
      <w:proofErr w:type="spellStart"/>
      <w:r>
        <w:t>Defense</w:t>
      </w:r>
      <w:proofErr w:type="spellEnd"/>
      <w:r>
        <w:t xml:space="preserve"> must use 2 to prevent the attack and attack uses one for collateral damage.  Here the best defence is a good offense.</w:t>
      </w:r>
    </w:p>
    <w:p w14:paraId="2FDE9069" w14:textId="77777777" w:rsidR="00266225" w:rsidRDefault="00266225" w:rsidP="00C108CF"/>
    <w:p w14:paraId="0856E563" w14:textId="77777777" w:rsidR="00266225" w:rsidRDefault="00266225" w:rsidP="00266225">
      <w:pPr>
        <w:pStyle w:val="Heading1"/>
      </w:pPr>
      <w:r>
        <w:t>An example of a total strategy for a player</w:t>
      </w:r>
    </w:p>
    <w:p w14:paraId="08AAC742" w14:textId="77777777" w:rsidR="00266225" w:rsidRPr="00266225" w:rsidRDefault="00266225" w:rsidP="00266225">
      <w:pPr>
        <w:pStyle w:val="conftext"/>
        <w:rPr>
          <w:sz w:val="24"/>
          <w:szCs w:val="24"/>
        </w:rPr>
      </w:pPr>
    </w:p>
    <w:p w14:paraId="1AAADC9C" w14:textId="77777777" w:rsidR="00266225" w:rsidRPr="00266225" w:rsidRDefault="00266225" w:rsidP="00266225">
      <w:pPr>
        <w:pStyle w:val="conftext"/>
        <w:numPr>
          <w:ilvl w:val="0"/>
          <w:numId w:val="30"/>
        </w:numPr>
        <w:rPr>
          <w:sz w:val="24"/>
          <w:szCs w:val="24"/>
        </w:rPr>
      </w:pPr>
      <w:r w:rsidRPr="00266225">
        <w:rPr>
          <w:sz w:val="24"/>
          <w:szCs w:val="24"/>
        </w:rPr>
        <w:t>Build upgrade versus Attack</w:t>
      </w:r>
    </w:p>
    <w:p w14:paraId="27DE17E7" w14:textId="77777777" w:rsidR="00266225" w:rsidRPr="00266225" w:rsidRDefault="00266225" w:rsidP="00266225">
      <w:pPr>
        <w:pStyle w:val="conftext"/>
        <w:numPr>
          <w:ilvl w:val="1"/>
          <w:numId w:val="30"/>
        </w:numPr>
        <w:rPr>
          <w:sz w:val="24"/>
          <w:szCs w:val="24"/>
        </w:rPr>
      </w:pPr>
      <w:r w:rsidRPr="00266225">
        <w:rPr>
          <w:sz w:val="24"/>
          <w:szCs w:val="24"/>
        </w:rPr>
        <w:t xml:space="preserve">1,0 </w:t>
      </w:r>
      <w:proofErr w:type="spellStart"/>
      <w:r w:rsidRPr="00266225">
        <w:rPr>
          <w:sz w:val="24"/>
          <w:szCs w:val="24"/>
        </w:rPr>
        <w:t>vs</w:t>
      </w:r>
      <w:proofErr w:type="spellEnd"/>
      <w:r w:rsidRPr="00266225">
        <w:rPr>
          <w:sz w:val="24"/>
          <w:szCs w:val="24"/>
        </w:rPr>
        <w:t xml:space="preserve"> -1,0</w:t>
      </w:r>
    </w:p>
    <w:p w14:paraId="0E47BA7C" w14:textId="77777777" w:rsidR="00266225" w:rsidRPr="00266225" w:rsidRDefault="00266225" w:rsidP="00266225">
      <w:pPr>
        <w:pStyle w:val="conftext"/>
        <w:numPr>
          <w:ilvl w:val="0"/>
          <w:numId w:val="30"/>
        </w:numPr>
        <w:rPr>
          <w:sz w:val="24"/>
          <w:szCs w:val="24"/>
        </w:rPr>
      </w:pPr>
      <w:r w:rsidRPr="00266225">
        <w:rPr>
          <w:sz w:val="24"/>
          <w:szCs w:val="24"/>
        </w:rPr>
        <w:t>Build Structure versus Attack</w:t>
      </w:r>
    </w:p>
    <w:p w14:paraId="70C9D80C" w14:textId="77777777" w:rsidR="00266225" w:rsidRPr="00266225" w:rsidRDefault="00266225" w:rsidP="00266225">
      <w:pPr>
        <w:pStyle w:val="conftext"/>
        <w:numPr>
          <w:ilvl w:val="1"/>
          <w:numId w:val="30"/>
        </w:numPr>
        <w:rPr>
          <w:sz w:val="24"/>
          <w:szCs w:val="24"/>
        </w:rPr>
      </w:pPr>
      <w:r w:rsidRPr="00266225">
        <w:rPr>
          <w:sz w:val="24"/>
          <w:szCs w:val="24"/>
        </w:rPr>
        <w:t xml:space="preserve">1,0 </w:t>
      </w:r>
      <w:proofErr w:type="spellStart"/>
      <w:r w:rsidRPr="00266225">
        <w:rPr>
          <w:sz w:val="24"/>
          <w:szCs w:val="24"/>
        </w:rPr>
        <w:t>vs</w:t>
      </w:r>
      <w:proofErr w:type="spellEnd"/>
      <w:r w:rsidRPr="00266225">
        <w:rPr>
          <w:sz w:val="24"/>
          <w:szCs w:val="24"/>
        </w:rPr>
        <w:t xml:space="preserve"> 2,0</w:t>
      </w:r>
    </w:p>
    <w:p w14:paraId="0A723C9F" w14:textId="77777777" w:rsidR="00266225" w:rsidRPr="00266225" w:rsidRDefault="00266225" w:rsidP="00266225">
      <w:pPr>
        <w:pStyle w:val="conftext"/>
        <w:numPr>
          <w:ilvl w:val="0"/>
          <w:numId w:val="30"/>
        </w:numPr>
        <w:rPr>
          <w:sz w:val="24"/>
          <w:szCs w:val="24"/>
        </w:rPr>
      </w:pPr>
      <w:r w:rsidRPr="00266225">
        <w:rPr>
          <w:sz w:val="24"/>
          <w:szCs w:val="24"/>
        </w:rPr>
        <w:t>Look-ahead</w:t>
      </w:r>
    </w:p>
    <w:p w14:paraId="5B8C67C4" w14:textId="77777777" w:rsidR="00266225" w:rsidRPr="00266225" w:rsidRDefault="00266225" w:rsidP="00266225">
      <w:pPr>
        <w:pStyle w:val="conftext"/>
        <w:numPr>
          <w:ilvl w:val="1"/>
          <w:numId w:val="30"/>
        </w:numPr>
        <w:rPr>
          <w:sz w:val="24"/>
          <w:szCs w:val="24"/>
        </w:rPr>
      </w:pPr>
      <w:r w:rsidRPr="00266225">
        <w:rPr>
          <w:sz w:val="24"/>
          <w:szCs w:val="24"/>
        </w:rPr>
        <w:t>3,1 vs. 3,0</w:t>
      </w:r>
    </w:p>
    <w:p w14:paraId="3475B966" w14:textId="77777777" w:rsidR="00266225" w:rsidRPr="00266225" w:rsidRDefault="00266225" w:rsidP="00266225">
      <w:pPr>
        <w:pStyle w:val="conftext"/>
        <w:numPr>
          <w:ilvl w:val="0"/>
          <w:numId w:val="30"/>
        </w:numPr>
        <w:rPr>
          <w:sz w:val="24"/>
          <w:szCs w:val="24"/>
        </w:rPr>
      </w:pPr>
      <w:r w:rsidRPr="00266225">
        <w:rPr>
          <w:sz w:val="24"/>
          <w:szCs w:val="24"/>
        </w:rPr>
        <w:t>Train soldiers</w:t>
      </w:r>
    </w:p>
    <w:p w14:paraId="235646D0" w14:textId="77777777" w:rsidR="00266225" w:rsidRPr="00266225" w:rsidRDefault="00266225" w:rsidP="00266225">
      <w:pPr>
        <w:pStyle w:val="conftext"/>
        <w:numPr>
          <w:ilvl w:val="1"/>
          <w:numId w:val="30"/>
        </w:numPr>
        <w:rPr>
          <w:sz w:val="24"/>
          <w:szCs w:val="24"/>
        </w:rPr>
      </w:pPr>
      <w:r w:rsidRPr="00266225">
        <w:rPr>
          <w:sz w:val="24"/>
          <w:szCs w:val="24"/>
        </w:rPr>
        <w:t>1,1 vs. 1,0</w:t>
      </w:r>
    </w:p>
    <w:p w14:paraId="3FE75B5A" w14:textId="77777777" w:rsidR="00266225" w:rsidRPr="00266225" w:rsidRDefault="00266225" w:rsidP="00266225">
      <w:pPr>
        <w:pStyle w:val="conftext"/>
        <w:numPr>
          <w:ilvl w:val="0"/>
          <w:numId w:val="30"/>
        </w:numPr>
        <w:rPr>
          <w:sz w:val="24"/>
          <w:szCs w:val="24"/>
        </w:rPr>
      </w:pPr>
      <w:r w:rsidRPr="00266225">
        <w:rPr>
          <w:sz w:val="24"/>
          <w:szCs w:val="24"/>
        </w:rPr>
        <w:t>Look-ahead</w:t>
      </w:r>
    </w:p>
    <w:p w14:paraId="29A8519B" w14:textId="77777777" w:rsidR="00266225" w:rsidRPr="00266225" w:rsidRDefault="00266225" w:rsidP="00266225">
      <w:pPr>
        <w:pStyle w:val="conftext"/>
        <w:numPr>
          <w:ilvl w:val="1"/>
          <w:numId w:val="30"/>
        </w:numPr>
        <w:rPr>
          <w:sz w:val="24"/>
          <w:szCs w:val="24"/>
        </w:rPr>
      </w:pPr>
      <w:r w:rsidRPr="00266225">
        <w:rPr>
          <w:sz w:val="24"/>
          <w:szCs w:val="24"/>
        </w:rPr>
        <w:t>1,1 versus 1,0</w:t>
      </w:r>
    </w:p>
    <w:p w14:paraId="394F6CD8" w14:textId="77777777" w:rsidR="00266225" w:rsidRPr="00266225" w:rsidRDefault="00266225" w:rsidP="00266225">
      <w:pPr>
        <w:pStyle w:val="conftext"/>
        <w:numPr>
          <w:ilvl w:val="0"/>
          <w:numId w:val="30"/>
        </w:numPr>
        <w:rPr>
          <w:sz w:val="24"/>
          <w:szCs w:val="24"/>
        </w:rPr>
      </w:pPr>
      <w:r w:rsidRPr="00266225">
        <w:rPr>
          <w:sz w:val="24"/>
          <w:szCs w:val="24"/>
        </w:rPr>
        <w:t>Attack</w:t>
      </w:r>
    </w:p>
    <w:p w14:paraId="370F6386" w14:textId="77777777" w:rsidR="00266225" w:rsidRPr="00266225" w:rsidRDefault="00266225" w:rsidP="00266225">
      <w:pPr>
        <w:pStyle w:val="conftext"/>
        <w:numPr>
          <w:ilvl w:val="1"/>
          <w:numId w:val="30"/>
        </w:numPr>
        <w:rPr>
          <w:sz w:val="24"/>
          <w:szCs w:val="24"/>
        </w:rPr>
      </w:pPr>
      <w:r w:rsidRPr="00266225">
        <w:rPr>
          <w:sz w:val="24"/>
          <w:szCs w:val="24"/>
        </w:rPr>
        <w:t>1,1 versus 1,0</w:t>
      </w:r>
    </w:p>
    <w:p w14:paraId="6469E957" w14:textId="77777777" w:rsidR="00266225" w:rsidRPr="00266225" w:rsidRDefault="00266225" w:rsidP="00266225">
      <w:pPr>
        <w:pStyle w:val="conftext"/>
      </w:pPr>
    </w:p>
    <w:p w14:paraId="4E298A64" w14:textId="77777777" w:rsidR="00266225" w:rsidRDefault="00266225" w:rsidP="00266225">
      <w:pPr>
        <w:pStyle w:val="conftext"/>
        <w:rPr>
          <w:sz w:val="24"/>
          <w:szCs w:val="24"/>
        </w:rPr>
      </w:pPr>
      <w:r>
        <w:rPr>
          <w:sz w:val="24"/>
          <w:szCs w:val="24"/>
        </w:rPr>
        <w:t>Here, the patient player wins.</w:t>
      </w:r>
    </w:p>
    <w:p w14:paraId="2AAF0BBA" w14:textId="77777777" w:rsidR="00266225" w:rsidRDefault="00266225" w:rsidP="00266225">
      <w:pPr>
        <w:pStyle w:val="conftext"/>
        <w:rPr>
          <w:sz w:val="24"/>
          <w:szCs w:val="24"/>
        </w:rPr>
      </w:pPr>
    </w:p>
    <w:p w14:paraId="1861998B" w14:textId="77777777" w:rsidR="00266225" w:rsidRDefault="00266225" w:rsidP="00266225">
      <w:pPr>
        <w:pStyle w:val="Heading1"/>
      </w:pPr>
      <w:r>
        <w:t>CONCLUSION</w:t>
      </w:r>
    </w:p>
    <w:p w14:paraId="734C1B19" w14:textId="77777777" w:rsidR="00266225" w:rsidRPr="00266225" w:rsidRDefault="00266225" w:rsidP="00266225">
      <w:pPr>
        <w:pStyle w:val="conftext"/>
        <w:rPr>
          <w:sz w:val="24"/>
          <w:szCs w:val="24"/>
        </w:rPr>
      </w:pPr>
      <w:r>
        <w:rPr>
          <w:sz w:val="24"/>
          <w:szCs w:val="24"/>
        </w:rPr>
        <w:t xml:space="preserve">In this paper we discussed methods to apply to games of real time strategy, a dynamic set of games that are difficult to model. We used the notion of an atomic structure to individual games and the concept that they can be chained together to form an overall </w:t>
      </w:r>
      <w:proofErr w:type="gramStart"/>
      <w:r>
        <w:rPr>
          <w:sz w:val="24"/>
          <w:szCs w:val="24"/>
        </w:rPr>
        <w:t>strategy  which</w:t>
      </w:r>
      <w:proofErr w:type="gramEnd"/>
      <w:r>
        <w:rPr>
          <w:sz w:val="24"/>
          <w:szCs w:val="24"/>
        </w:rPr>
        <w:t xml:space="preserve"> must meet a winning condition. We introduced the idea of look-ahead games, where instead of a single time-slice or general game, the look-ahead games allow us to see some temporal continuity in the nature of a single game.</w:t>
      </w:r>
    </w:p>
    <w:p w14:paraId="49B8715D" w14:textId="77777777" w:rsidR="00266225" w:rsidRPr="00266225" w:rsidRDefault="00266225" w:rsidP="00266225">
      <w:pPr>
        <w:pStyle w:val="conftext"/>
      </w:pPr>
    </w:p>
    <w:p w14:paraId="43E1CA30" w14:textId="77777777" w:rsidR="00266225" w:rsidRDefault="00266225" w:rsidP="00C108CF"/>
    <w:p w14:paraId="48165F44" w14:textId="77777777" w:rsidR="00EF0E97" w:rsidRDefault="00EF0E97" w:rsidP="00C108CF"/>
    <w:p w14:paraId="1D5186A7" w14:textId="77777777" w:rsidR="00683849" w:rsidRPr="003548BF" w:rsidRDefault="00683849" w:rsidP="003548BF">
      <w:bookmarkStart w:id="0" w:name="_GoBack"/>
      <w:bookmarkEnd w:id="0"/>
    </w:p>
    <w:sectPr w:rsidR="00683849" w:rsidRPr="003548BF" w:rsidSect="00935AAB">
      <w:headerReference w:type="default" r:id="rId14"/>
      <w:footerReference w:type="default" r:id="rId15"/>
      <w:footnotePr>
        <w:numRestart w:val="eachSect"/>
      </w:footnotePr>
      <w:type w:val="continuous"/>
      <w:pgSz w:w="11909" w:h="15826" w:code="1"/>
      <w:pgMar w:top="432" w:right="1138" w:bottom="1138" w:left="1138" w:header="576"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2499F" w14:textId="77777777" w:rsidR="00EF0E97" w:rsidRDefault="00EF0E97">
      <w:r>
        <w:separator/>
      </w:r>
    </w:p>
  </w:endnote>
  <w:endnote w:type="continuationSeparator" w:id="0">
    <w:p w14:paraId="3ECF1E4A" w14:textId="77777777" w:rsidR="00EF0E97" w:rsidRDefault="00EF0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7CD7A" w14:textId="77777777" w:rsidR="00EF0E97" w:rsidRDefault="00EF0E97">
    <w:pPr>
      <w:pStyle w:val="Footer"/>
      <w:rPr>
        <w:rFonts w:ascii="Palatino" w:hAnsi="Palatino"/>
        <w:b w:val="0"/>
        <w:bCs/>
      </w:rPr>
    </w:pPr>
  </w:p>
  <w:p w14:paraId="4922AE57" w14:textId="77777777" w:rsidR="00EF0E97" w:rsidRDefault="00EF0E97">
    <w:pPr>
      <w:pStyle w:val="Footer"/>
    </w:pPr>
    <w:r>
      <w:t>Insert PSN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E8914" w14:textId="77777777" w:rsidR="00EF0E97" w:rsidRDefault="00EF0E97">
    <w:pPr>
      <w:pStyle w:val="Footer"/>
      <w:framePr w:wrap="around" w:vAnchor="text" w:hAnchor="margin" w:xAlign="right" w:y="1"/>
      <w:rPr>
        <w:rStyle w:val="PageNumber"/>
      </w:rPr>
    </w:pPr>
  </w:p>
  <w:p w14:paraId="682D7F4F" w14:textId="77777777" w:rsidR="00EF0E97" w:rsidRDefault="00EF0E97">
    <w:pPr>
      <w:pStyle w:val="Footer"/>
    </w:pPr>
  </w:p>
  <w:p w14:paraId="3479D8A2" w14:textId="77777777" w:rsidR="00EF0E97" w:rsidRDefault="00EF0E97">
    <w:pPr>
      <w:pStyle w:val="Footer"/>
    </w:pPr>
    <w:r>
      <w:t>Insert PSN Here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3E966" w14:textId="77777777" w:rsidR="00EF0E97" w:rsidRDefault="00EF0E97">
    <w:pPr>
      <w:pStyle w:val="Footer"/>
    </w:pPr>
    <w:r>
      <w:t>*Kurt.Hubner@cern.ch</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70122" w14:textId="77777777" w:rsidR="00EF0E97" w:rsidRDefault="00EF0E97">
    <w:pPr>
      <w:pStyle w:val="Footer"/>
      <w:framePr w:wrap="around" w:vAnchor="text" w:hAnchor="margin" w:xAlign="right" w:y="1"/>
      <w:rPr>
        <w:rStyle w:val="PageNumber"/>
      </w:rPr>
    </w:pPr>
  </w:p>
  <w:p w14:paraId="4603551C" w14:textId="77777777" w:rsidR="00EF0E97" w:rsidRDefault="00EF0E97">
    <w:pPr>
      <w:pStyle w:val="Footer"/>
      <w:rPr>
        <w:rFonts w:ascii="Palatino" w:hAnsi="Palatino"/>
        <w:b w:val="0"/>
        <w:bCs/>
      </w:rPr>
    </w:pPr>
  </w:p>
  <w:p w14:paraId="08E4F242" w14:textId="77777777" w:rsidR="00EF0E97" w:rsidRDefault="00EF0E97">
    <w:pPr>
      <w:pStyle w:val="Footer"/>
    </w:pPr>
    <w:r>
      <w:rPr>
        <w:rFonts w:ascii="Palatino" w:hAnsi="Palatino"/>
        <w:b w:val="0"/>
        <w:bCs/>
      </w:rPr>
      <w:t>LO1a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A76B11" w14:textId="77777777" w:rsidR="00EF0E97" w:rsidRDefault="00EF0E97">
      <w:r>
        <w:separator/>
      </w:r>
    </w:p>
  </w:footnote>
  <w:footnote w:type="continuationSeparator" w:id="0">
    <w:p w14:paraId="1D7DC4AA" w14:textId="77777777" w:rsidR="00EF0E97" w:rsidRDefault="00EF0E97">
      <w:r>
        <w:continuationSeparator/>
      </w:r>
    </w:p>
  </w:footnote>
  <w:footnote w:type="continuationNotice" w:id="1">
    <w:p w14:paraId="6088074B" w14:textId="77777777" w:rsidR="00EF0E97" w:rsidRDefault="00EF0E9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59FF5" w14:textId="77777777" w:rsidR="00EF0E97" w:rsidRDefault="00EF0E97">
    <w:pPr>
      <w:pStyle w:val="Header"/>
    </w:pPr>
    <w:r>
      <w:rPr>
        <w:rStyle w:val="PageNumber"/>
      </w:rPr>
      <w:fldChar w:fldCharType="begin"/>
    </w:r>
    <w:r>
      <w:rPr>
        <w:rStyle w:val="PageNumber"/>
      </w:rPr>
      <w:instrText xml:space="preserve"> PAGE </w:instrText>
    </w:r>
    <w:r>
      <w:rPr>
        <w:rStyle w:val="PageNumber"/>
      </w:rPr>
      <w:fldChar w:fldCharType="separate"/>
    </w:r>
    <w:r w:rsidR="00266225">
      <w:rPr>
        <w:rStyle w:val="PageNumber"/>
        <w:noProof/>
      </w:rPr>
      <w:t>2</w:t>
    </w:r>
    <w:r>
      <w:rPr>
        <w:rStyle w:val="PageNumber"/>
      </w:rPr>
      <w:fldChar w:fldCharType="end"/>
    </w:r>
    <w:r>
      <w:tab/>
    </w:r>
    <w:r>
      <w:rPr>
        <w:i/>
        <w:iCs/>
      </w:rPr>
      <w:t>Place Conference Title, Location, and Dates Here</w:t>
    </w:r>
    <w:r>
      <w:tab/>
    </w:r>
  </w:p>
  <w:p w14:paraId="7BD64395" w14:textId="77777777" w:rsidR="00EF0E97" w:rsidRDefault="00EF0E97">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B1745" w14:textId="77777777" w:rsidR="00EF0E97" w:rsidRDefault="00EF0E97">
    <w:pPr>
      <w:pStyle w:val="Header"/>
    </w:pPr>
    <w:r>
      <w:tab/>
    </w:r>
    <w:r>
      <w:rPr>
        <w:i/>
        <w:iCs/>
      </w:rPr>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sidR="00266225">
      <w:rPr>
        <w:rStyle w:val="PageNumber"/>
        <w:noProof/>
      </w:rPr>
      <w:t>1</w:t>
    </w:r>
    <w:r>
      <w:rPr>
        <w:rStyle w:val="PageNumber"/>
      </w:rPr>
      <w:fldChar w:fldCharType="end"/>
    </w:r>
  </w:p>
  <w:p w14:paraId="223882B1" w14:textId="77777777" w:rsidR="00EF0E97" w:rsidRDefault="00EF0E9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2A6CA" w14:textId="77777777" w:rsidR="00EF0E97" w:rsidRDefault="00EF0E97">
    <w:pPr>
      <w:pStyle w:val="Header"/>
      <w:tabs>
        <w:tab w:val="right" w:pos="9540"/>
      </w:tabs>
      <w:jc w:val="center"/>
      <w:rPr>
        <w:i/>
        <w:iCs/>
      </w:rPr>
    </w:pPr>
    <w:r>
      <w:rPr>
        <w:i/>
        <w:iCs/>
      </w:rPr>
      <w:tab/>
      <w:t>SSI 2002, SLAC, August 6-15, 2002</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CD57B16" w14:textId="77777777" w:rsidR="00EF0E97" w:rsidRDefault="00EF0E97">
    <w:pPr>
      <w:pStyle w:val="Header"/>
      <w:jc w:val="center"/>
      <w:rPr>
        <w:i/>
        <w:iC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00C93" w14:textId="77777777" w:rsidR="00EF0E97" w:rsidRDefault="00EF0E97">
    <w:pPr>
      <w:pStyle w:val="Header"/>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sidR="00266225">
      <w:rPr>
        <w:rStyle w:val="PageNumber"/>
        <w:rFonts w:ascii="Palatino" w:hAnsi="Palatino"/>
        <w:noProof/>
      </w:rPr>
      <w:t>3</w:t>
    </w:r>
    <w:r>
      <w:rPr>
        <w:rStyle w:val="PageNumber"/>
        <w:rFonts w:ascii="Palatino" w:hAnsi="Palatino"/>
      </w:rPr>
      <w:fldChar w:fldCharType="end"/>
    </w:r>
  </w:p>
  <w:p w14:paraId="72CF2855" w14:textId="77777777" w:rsidR="00EF0E97" w:rsidRDefault="00EF0E97">
    <w:pPr>
      <w:pStyle w:val="Header"/>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13252E6A"/>
    <w:multiLevelType w:val="hybridMultilevel"/>
    <w:tmpl w:val="867A9D1A"/>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1">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3">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4">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5">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8">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2">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1"/>
  </w:num>
  <w:num w:numId="2">
    <w:abstractNumId w:val="9"/>
  </w:num>
  <w:num w:numId="3">
    <w:abstractNumId w:val="5"/>
  </w:num>
  <w:num w:numId="4">
    <w:abstractNumId w:val="19"/>
  </w:num>
  <w:num w:numId="5">
    <w:abstractNumId w:val="12"/>
  </w:num>
  <w:num w:numId="6">
    <w:abstractNumId w:val="15"/>
  </w:num>
  <w:num w:numId="7">
    <w:abstractNumId w:val="2"/>
  </w:num>
  <w:num w:numId="8">
    <w:abstractNumId w:val="3"/>
  </w:num>
  <w:num w:numId="9">
    <w:abstractNumId w:val="14"/>
  </w:num>
  <w:num w:numId="10">
    <w:abstractNumId w:val="8"/>
  </w:num>
  <w:num w:numId="11">
    <w:abstractNumId w:val="21"/>
  </w:num>
  <w:num w:numId="12">
    <w:abstractNumId w:val="14"/>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4"/>
  </w:num>
  <w:num w:numId="14">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3"/>
  </w:num>
  <w:num w:numId="19">
    <w:abstractNumId w:val="23"/>
  </w:num>
  <w:num w:numId="20">
    <w:abstractNumId w:val="17"/>
  </w:num>
  <w:num w:numId="21">
    <w:abstractNumId w:val="6"/>
  </w:num>
  <w:num w:numId="22">
    <w:abstractNumId w:val="1"/>
  </w:num>
  <w:num w:numId="23">
    <w:abstractNumId w:val="22"/>
  </w:num>
  <w:num w:numId="24">
    <w:abstractNumId w:val="20"/>
  </w:num>
  <w:num w:numId="25">
    <w:abstractNumId w:val="18"/>
  </w:num>
  <w:num w:numId="26">
    <w:abstractNumId w:val="16"/>
  </w:num>
  <w:num w:numId="27">
    <w:abstractNumId w:val="24"/>
  </w:num>
  <w:num w:numId="28">
    <w:abstractNumId w:val="10"/>
  </w:num>
  <w:num w:numId="29">
    <w:abstractNumId w:val="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8CF"/>
    <w:rsid w:val="000010A2"/>
    <w:rsid w:val="00032CB2"/>
    <w:rsid w:val="00071E79"/>
    <w:rsid w:val="0007612A"/>
    <w:rsid w:val="000768C7"/>
    <w:rsid w:val="00082DFD"/>
    <w:rsid w:val="000A46B8"/>
    <w:rsid w:val="000D5D92"/>
    <w:rsid w:val="000E21D9"/>
    <w:rsid w:val="00112E8E"/>
    <w:rsid w:val="001427DF"/>
    <w:rsid w:val="00162047"/>
    <w:rsid w:val="001632CD"/>
    <w:rsid w:val="00171719"/>
    <w:rsid w:val="00171BD9"/>
    <w:rsid w:val="001751FB"/>
    <w:rsid w:val="001808D3"/>
    <w:rsid w:val="001E4EC0"/>
    <w:rsid w:val="001F5C1A"/>
    <w:rsid w:val="00226ACF"/>
    <w:rsid w:val="00244D8D"/>
    <w:rsid w:val="002451BE"/>
    <w:rsid w:val="00266225"/>
    <w:rsid w:val="0028733E"/>
    <w:rsid w:val="002B089B"/>
    <w:rsid w:val="002B41BE"/>
    <w:rsid w:val="002B715D"/>
    <w:rsid w:val="00315C6D"/>
    <w:rsid w:val="00345AD7"/>
    <w:rsid w:val="00347056"/>
    <w:rsid w:val="00347083"/>
    <w:rsid w:val="00351D36"/>
    <w:rsid w:val="003548BF"/>
    <w:rsid w:val="0035498A"/>
    <w:rsid w:val="00386AD3"/>
    <w:rsid w:val="0038731E"/>
    <w:rsid w:val="003F21E6"/>
    <w:rsid w:val="003F54A7"/>
    <w:rsid w:val="00471E80"/>
    <w:rsid w:val="00476E25"/>
    <w:rsid w:val="004C33A6"/>
    <w:rsid w:val="004D6C7A"/>
    <w:rsid w:val="004D7433"/>
    <w:rsid w:val="004F7FB4"/>
    <w:rsid w:val="00512E75"/>
    <w:rsid w:val="00535DC9"/>
    <w:rsid w:val="00540FEB"/>
    <w:rsid w:val="00544DC7"/>
    <w:rsid w:val="00545FB4"/>
    <w:rsid w:val="00567DA5"/>
    <w:rsid w:val="005B347E"/>
    <w:rsid w:val="005C0068"/>
    <w:rsid w:val="0063032B"/>
    <w:rsid w:val="006462F2"/>
    <w:rsid w:val="00653FB8"/>
    <w:rsid w:val="00657676"/>
    <w:rsid w:val="00666DF6"/>
    <w:rsid w:val="00673913"/>
    <w:rsid w:val="00683849"/>
    <w:rsid w:val="00695AE7"/>
    <w:rsid w:val="006D19B2"/>
    <w:rsid w:val="006E3A2A"/>
    <w:rsid w:val="00722FAA"/>
    <w:rsid w:val="007B67A4"/>
    <w:rsid w:val="007D2139"/>
    <w:rsid w:val="00807516"/>
    <w:rsid w:val="00831D6E"/>
    <w:rsid w:val="00851919"/>
    <w:rsid w:val="00854837"/>
    <w:rsid w:val="00861CF0"/>
    <w:rsid w:val="008752ED"/>
    <w:rsid w:val="00896D28"/>
    <w:rsid w:val="008A3947"/>
    <w:rsid w:val="008C2DE2"/>
    <w:rsid w:val="008C7CAE"/>
    <w:rsid w:val="008C7D4B"/>
    <w:rsid w:val="008D3515"/>
    <w:rsid w:val="008E46C8"/>
    <w:rsid w:val="009000A9"/>
    <w:rsid w:val="00935AAB"/>
    <w:rsid w:val="00963287"/>
    <w:rsid w:val="00967EB4"/>
    <w:rsid w:val="00981ADB"/>
    <w:rsid w:val="00993892"/>
    <w:rsid w:val="009953B7"/>
    <w:rsid w:val="009A56B4"/>
    <w:rsid w:val="009B47A6"/>
    <w:rsid w:val="009C51BF"/>
    <w:rsid w:val="009D77C9"/>
    <w:rsid w:val="009E5984"/>
    <w:rsid w:val="009E6E59"/>
    <w:rsid w:val="00A014C7"/>
    <w:rsid w:val="00A140F0"/>
    <w:rsid w:val="00A543D7"/>
    <w:rsid w:val="00A7550D"/>
    <w:rsid w:val="00A82319"/>
    <w:rsid w:val="00AD6800"/>
    <w:rsid w:val="00AF5F34"/>
    <w:rsid w:val="00B02183"/>
    <w:rsid w:val="00B1532B"/>
    <w:rsid w:val="00B2628E"/>
    <w:rsid w:val="00B37BED"/>
    <w:rsid w:val="00B57292"/>
    <w:rsid w:val="00B84842"/>
    <w:rsid w:val="00BC02B9"/>
    <w:rsid w:val="00BD2E24"/>
    <w:rsid w:val="00BD78F3"/>
    <w:rsid w:val="00C108CF"/>
    <w:rsid w:val="00C46737"/>
    <w:rsid w:val="00C62D70"/>
    <w:rsid w:val="00C74D94"/>
    <w:rsid w:val="00D00F1B"/>
    <w:rsid w:val="00D24DC5"/>
    <w:rsid w:val="00D450B9"/>
    <w:rsid w:val="00D475F9"/>
    <w:rsid w:val="00D966E0"/>
    <w:rsid w:val="00DA35D2"/>
    <w:rsid w:val="00DC3153"/>
    <w:rsid w:val="00E41B0E"/>
    <w:rsid w:val="00E60189"/>
    <w:rsid w:val="00E805B8"/>
    <w:rsid w:val="00EA5E2F"/>
    <w:rsid w:val="00EB35EA"/>
    <w:rsid w:val="00EB45D4"/>
    <w:rsid w:val="00EB6A30"/>
    <w:rsid w:val="00EF0E97"/>
    <w:rsid w:val="00F6058B"/>
    <w:rsid w:val="00F62E69"/>
    <w:rsid w:val="00F73EA2"/>
    <w:rsid w:val="00F752A7"/>
    <w:rsid w:val="00F8171C"/>
    <w:rsid w:val="00F92EF5"/>
    <w:rsid w:val="00F948F9"/>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C5C8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 w:type="character" w:styleId="PlaceholderText">
    <w:name w:val="Placeholder Text"/>
    <w:basedOn w:val="DefaultParagraphFont"/>
    <w:uiPriority w:val="99"/>
    <w:semiHidden/>
    <w:rsid w:val="00C108C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 w:type="character" w:styleId="PlaceholderText">
    <w:name w:val="Placeholder Text"/>
    <w:basedOn w:val="DefaultParagraphFont"/>
    <w:uiPriority w:val="99"/>
    <w:semiHidden/>
    <w:rsid w:val="00C108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_gress:Library:Application%20Support:Microsoft:Office:User%20Templates:My%20Templates:Research%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Research Paper.dotx</Template>
  <TotalTime>69</TotalTime>
  <Pages>4</Pages>
  <Words>1089</Words>
  <Characters>6210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Ted Gress</dc:creator>
  <cp:keywords/>
  <dc:description/>
  <cp:lastModifiedBy>Ted Gress</cp:lastModifiedBy>
  <cp:revision>2</cp:revision>
  <cp:lastPrinted>2004-05-14T15:01:00Z</cp:lastPrinted>
  <dcterms:created xsi:type="dcterms:W3CDTF">2016-05-16T02:06:00Z</dcterms:created>
  <dcterms:modified xsi:type="dcterms:W3CDTF">2016-05-16T03:15:00Z</dcterms:modified>
</cp:coreProperties>
</file>